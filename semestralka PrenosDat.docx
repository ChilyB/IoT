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129" w:rsidRDefault="00646129">
      <w:pPr>
        <w:spacing w:after="160" w:line="259" w:lineRule="auto"/>
        <w:ind w:firstLine="0"/>
        <w:jc w:val="left"/>
        <w:rPr>
          <w:b/>
        </w:rPr>
      </w:pPr>
    </w:p>
    <w:p w:rsidR="00646129" w:rsidRDefault="00646129" w:rsidP="00593F0E">
      <w:pPr>
        <w:pStyle w:val="NormalnyBezOdseku"/>
        <w:jc w:val="center"/>
        <w:rPr>
          <w:b/>
          <w:sz w:val="36"/>
        </w:rPr>
      </w:pPr>
    </w:p>
    <w:p w:rsidR="00646129" w:rsidRDefault="00646129" w:rsidP="00593F0E">
      <w:pPr>
        <w:pStyle w:val="NormalnyBezOdseku"/>
        <w:jc w:val="center"/>
        <w:rPr>
          <w:b/>
          <w:sz w:val="36"/>
        </w:rPr>
      </w:pPr>
    </w:p>
    <w:p w:rsidR="00593F0E" w:rsidRPr="00593F0E" w:rsidRDefault="00593F0E" w:rsidP="00593F0E">
      <w:pPr>
        <w:pStyle w:val="NormalnyBezOdseku"/>
        <w:jc w:val="center"/>
        <w:rPr>
          <w:b/>
          <w:sz w:val="36"/>
        </w:rPr>
      </w:pPr>
      <w:r w:rsidRPr="00593F0E">
        <w:rPr>
          <w:b/>
          <w:sz w:val="36"/>
        </w:rPr>
        <w:t>ŽILINSKÁ UNIVERZITA V ŽILINE</w:t>
      </w:r>
    </w:p>
    <w:p w:rsidR="00593F0E" w:rsidRPr="00593F0E" w:rsidRDefault="00593F0E" w:rsidP="00593F0E">
      <w:pPr>
        <w:pStyle w:val="NormalnyBezOdseku"/>
        <w:jc w:val="center"/>
        <w:rPr>
          <w:sz w:val="32"/>
        </w:rPr>
      </w:pPr>
      <w:r w:rsidRPr="00820A19">
        <w:rPr>
          <w:sz w:val="32"/>
        </w:rPr>
        <w:t xml:space="preserve">FAKULTA </w:t>
      </w:r>
      <w:r w:rsidR="00A06C82" w:rsidRPr="00820A19">
        <w:rPr>
          <w:sz w:val="32"/>
        </w:rPr>
        <w:t>RIADENIA</w:t>
      </w:r>
      <w:r w:rsidR="00A06C82">
        <w:rPr>
          <w:sz w:val="32"/>
        </w:rPr>
        <w:t xml:space="preserve"> A INFORMATIKY</w:t>
      </w: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A06C82" w:rsidP="00593F0E">
      <w:pPr>
        <w:pStyle w:val="NormalnyBezOdseku"/>
        <w:jc w:val="center"/>
        <w:rPr>
          <w:sz w:val="48"/>
        </w:rPr>
      </w:pPr>
      <w:r>
        <w:rPr>
          <w:sz w:val="48"/>
        </w:rPr>
        <w:t>SEMESTRÁLNA PRÁCA</w:t>
      </w:r>
    </w:p>
    <w:p w:rsidR="00A06C82" w:rsidRPr="00593F0E" w:rsidRDefault="00820A19" w:rsidP="00593F0E">
      <w:pPr>
        <w:pStyle w:val="NormalnyBezOdseku"/>
        <w:jc w:val="center"/>
        <w:rPr>
          <w:sz w:val="48"/>
        </w:rPr>
      </w:pPr>
      <w:r>
        <w:rPr>
          <w:sz w:val="48"/>
        </w:rPr>
        <w:t>Prenos Dát</w:t>
      </w:r>
    </w:p>
    <w:p w:rsidR="00593F0E" w:rsidRDefault="00593F0E" w:rsidP="00593F0E">
      <w:pPr>
        <w:pStyle w:val="NormalnyBezOdseku"/>
        <w:jc w:val="center"/>
      </w:pPr>
    </w:p>
    <w:p w:rsidR="00593F0E" w:rsidRDefault="00593F0E" w:rsidP="00593F0E">
      <w:pPr>
        <w:pStyle w:val="NormalnyBezOdseku"/>
        <w:jc w:val="center"/>
      </w:pPr>
    </w:p>
    <w:p w:rsidR="004C4A4D" w:rsidRDefault="004C4A4D"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A06C82" w:rsidRDefault="00A06C82" w:rsidP="00BB4DB4">
      <w:pPr>
        <w:pStyle w:val="NormalnyBezOdseku"/>
        <w:spacing w:line="240" w:lineRule="auto"/>
        <w:jc w:val="center"/>
        <w:rPr>
          <w:sz w:val="36"/>
        </w:rPr>
      </w:pPr>
    </w:p>
    <w:p w:rsidR="00A06C82" w:rsidRDefault="00A06C82" w:rsidP="00BB4DB4">
      <w:pPr>
        <w:pStyle w:val="NormalnyBezOdseku"/>
        <w:spacing w:line="240" w:lineRule="auto"/>
        <w:jc w:val="center"/>
        <w:rPr>
          <w:sz w:val="36"/>
        </w:rPr>
      </w:pPr>
    </w:p>
    <w:p w:rsidR="00593F0E" w:rsidRPr="00593F0E" w:rsidRDefault="00A06C82" w:rsidP="00BB4DB4">
      <w:pPr>
        <w:pStyle w:val="NormalnyBezOdseku"/>
        <w:spacing w:line="240" w:lineRule="auto"/>
        <w:jc w:val="center"/>
        <w:rPr>
          <w:sz w:val="36"/>
        </w:rPr>
      </w:pPr>
      <w:r>
        <w:rPr>
          <w:sz w:val="36"/>
        </w:rPr>
        <w:t>BRANISLAV CHILÝ</w:t>
      </w:r>
    </w:p>
    <w:p w:rsidR="00593F0E" w:rsidRPr="004C4A4D" w:rsidRDefault="00820A19" w:rsidP="00646129">
      <w:pPr>
        <w:pStyle w:val="NormalnyBezOdseku"/>
        <w:spacing w:before="240"/>
        <w:jc w:val="center"/>
        <w:rPr>
          <w:b/>
          <w:sz w:val="36"/>
        </w:rPr>
      </w:pPr>
      <w:r>
        <w:rPr>
          <w:b/>
          <w:sz w:val="36"/>
        </w:rPr>
        <w:t>Internet of Things</w:t>
      </w:r>
    </w:p>
    <w:p w:rsidR="000826A1" w:rsidRPr="00820A19" w:rsidRDefault="00593F0E" w:rsidP="00BB4DB4">
      <w:pPr>
        <w:pStyle w:val="NormalnyBezOdseku"/>
        <w:spacing w:line="240" w:lineRule="auto"/>
        <w:jc w:val="center"/>
        <w:sectPr w:rsidR="000826A1" w:rsidRPr="00820A19" w:rsidSect="00DF773E">
          <w:headerReference w:type="default" r:id="rId8"/>
          <w:footerReference w:type="default" r:id="rId9"/>
          <w:pgSz w:w="11906" w:h="16838" w:code="9"/>
          <w:pgMar w:top="1418" w:right="1134" w:bottom="1418" w:left="1985" w:header="709" w:footer="709" w:gutter="0"/>
          <w:cols w:space="708"/>
          <w:titlePg/>
          <w:docGrid w:linePitch="360"/>
        </w:sectPr>
      </w:pPr>
      <w:r w:rsidRPr="00820A19">
        <w:t>Žilina, 201</w:t>
      </w:r>
      <w:r w:rsidR="00820A19" w:rsidRPr="00820A19">
        <w:t>7</w:t>
      </w:r>
    </w:p>
    <w:p w:rsidR="00BD07E7" w:rsidRDefault="00003ED8" w:rsidP="00DF773E">
      <w:pPr>
        <w:pStyle w:val="Hlavikaobsahu"/>
      </w:pPr>
      <w:hyperlink r:id="rId10" w:anchor="Obsah" w:history="1">
        <w:r w:rsidR="00DF773E" w:rsidRPr="003210F0">
          <w:t>Obsah</w:t>
        </w:r>
      </w:hyperlink>
    </w:p>
    <w:p w:rsidR="003F57B8" w:rsidRDefault="00003ED8">
      <w:pPr>
        <w:pStyle w:val="Obsah1"/>
        <w:rPr>
          <w:rFonts w:asciiTheme="minorHAnsi" w:eastAsiaTheme="minorEastAsia" w:hAnsiTheme="minorHAnsi" w:cstheme="minorBidi"/>
          <w:b w:val="0"/>
          <w:sz w:val="22"/>
          <w:lang w:eastAsia="sk-SK"/>
        </w:rPr>
      </w:pPr>
      <w:r w:rsidRPr="00003ED8">
        <w:rPr>
          <w:lang w:eastAsia="sk-SK"/>
        </w:rPr>
        <w:fldChar w:fldCharType="begin"/>
      </w:r>
      <w:r w:rsidR="00DF773E">
        <w:rPr>
          <w:lang w:eastAsia="sk-SK"/>
        </w:rPr>
        <w:instrText xml:space="preserve"> TOC \o "1-3" </w:instrText>
      </w:r>
      <w:r w:rsidRPr="00003ED8">
        <w:rPr>
          <w:lang w:eastAsia="sk-SK"/>
        </w:rPr>
        <w:fldChar w:fldCharType="separate"/>
      </w:r>
      <w:r w:rsidR="003F57B8">
        <w:t>Zoznam obrázkov</w:t>
      </w:r>
      <w:r w:rsidR="003F57B8">
        <w:tab/>
      </w:r>
      <w:r w:rsidR="003F57B8">
        <w:fldChar w:fldCharType="begin"/>
      </w:r>
      <w:r w:rsidR="003F57B8">
        <w:instrText xml:space="preserve"> PAGEREF _Toc484952254 \h </w:instrText>
      </w:r>
      <w:r w:rsidR="003F57B8">
        <w:fldChar w:fldCharType="separate"/>
      </w:r>
      <w:r w:rsidR="003F57B8">
        <w:t>3</w:t>
      </w:r>
      <w:r w:rsidR="003F57B8">
        <w:fldChar w:fldCharType="end"/>
      </w:r>
    </w:p>
    <w:p w:rsidR="003F57B8" w:rsidRDefault="003F57B8">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_Toc484952255 \h </w:instrText>
      </w:r>
      <w:r>
        <w:fldChar w:fldCharType="separate"/>
      </w:r>
      <w:r>
        <w:t>4</w:t>
      </w:r>
      <w:r>
        <w:fldChar w:fldCharType="end"/>
      </w:r>
    </w:p>
    <w:p w:rsidR="003F57B8" w:rsidRDefault="003F57B8">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Ciele práce</w:t>
      </w:r>
      <w:r>
        <w:tab/>
      </w:r>
      <w:r>
        <w:fldChar w:fldCharType="begin"/>
      </w:r>
      <w:r>
        <w:instrText xml:space="preserve"> PAGEREF _Toc484952256 \h </w:instrText>
      </w:r>
      <w:r>
        <w:fldChar w:fldCharType="separate"/>
      </w:r>
      <w:r>
        <w:t>5</w:t>
      </w:r>
      <w:r>
        <w:fldChar w:fldCharType="end"/>
      </w:r>
    </w:p>
    <w:p w:rsidR="003F57B8" w:rsidRDefault="003F57B8">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Návrh</w:t>
      </w:r>
      <w:r>
        <w:tab/>
      </w:r>
      <w:r>
        <w:fldChar w:fldCharType="begin"/>
      </w:r>
      <w:r>
        <w:instrText xml:space="preserve"> PAGEREF _Toc484952257 \h </w:instrText>
      </w:r>
      <w:r>
        <w:fldChar w:fldCharType="separate"/>
      </w:r>
      <w:r>
        <w:t>6</w:t>
      </w:r>
      <w:r>
        <w:fldChar w:fldCharType="end"/>
      </w:r>
    </w:p>
    <w:p w:rsidR="003F57B8" w:rsidRDefault="003F57B8">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REST</w:t>
      </w:r>
      <w:r>
        <w:tab/>
      </w:r>
      <w:r>
        <w:fldChar w:fldCharType="begin"/>
      </w:r>
      <w:r>
        <w:instrText xml:space="preserve"> PAGEREF _Toc484952258 \h </w:instrText>
      </w:r>
      <w:r>
        <w:fldChar w:fldCharType="separate"/>
      </w:r>
      <w:r>
        <w:t>6</w:t>
      </w:r>
      <w:r>
        <w:fldChar w:fldCharType="end"/>
      </w:r>
    </w:p>
    <w:p w:rsidR="003F57B8" w:rsidRDefault="003F57B8">
      <w:pPr>
        <w:pStyle w:val="Obsah3"/>
        <w:rPr>
          <w:rFonts w:asciiTheme="minorHAnsi" w:eastAsiaTheme="minorEastAsia" w:hAnsiTheme="minorHAnsi" w:cstheme="minorBidi"/>
          <w:sz w:val="22"/>
          <w:lang w:eastAsia="sk-SK"/>
        </w:rPr>
      </w:pPr>
      <w:r>
        <w:t>2.1.1</w:t>
      </w:r>
      <w:r>
        <w:rPr>
          <w:rFonts w:asciiTheme="minorHAnsi" w:eastAsiaTheme="minorEastAsia" w:hAnsiTheme="minorHAnsi" w:cstheme="minorBidi"/>
          <w:sz w:val="22"/>
          <w:lang w:eastAsia="sk-SK"/>
        </w:rPr>
        <w:tab/>
      </w:r>
      <w:r>
        <w:t>View</w:t>
      </w:r>
      <w:r>
        <w:tab/>
      </w:r>
      <w:r>
        <w:fldChar w:fldCharType="begin"/>
      </w:r>
      <w:r>
        <w:instrText xml:space="preserve"> PAGEREF _Toc484952259 \h </w:instrText>
      </w:r>
      <w:r>
        <w:fldChar w:fldCharType="separate"/>
      </w:r>
      <w:r>
        <w:t>6</w:t>
      </w:r>
      <w:r>
        <w:fldChar w:fldCharType="end"/>
      </w:r>
    </w:p>
    <w:p w:rsidR="003F57B8" w:rsidRDefault="003F57B8">
      <w:pPr>
        <w:pStyle w:val="Obsah3"/>
        <w:rPr>
          <w:rFonts w:asciiTheme="minorHAnsi" w:eastAsiaTheme="minorEastAsia" w:hAnsiTheme="minorHAnsi" w:cstheme="minorBidi"/>
          <w:sz w:val="22"/>
          <w:lang w:eastAsia="sk-SK"/>
        </w:rPr>
      </w:pPr>
      <w:r>
        <w:t>2.1.2</w:t>
      </w:r>
      <w:r>
        <w:rPr>
          <w:rFonts w:asciiTheme="minorHAnsi" w:eastAsiaTheme="minorEastAsia" w:hAnsiTheme="minorHAnsi" w:cstheme="minorBidi"/>
          <w:sz w:val="22"/>
          <w:lang w:eastAsia="sk-SK"/>
        </w:rPr>
        <w:tab/>
      </w:r>
      <w:r>
        <w:t>Autentifikacia</w:t>
      </w:r>
      <w:r>
        <w:tab/>
      </w:r>
      <w:r>
        <w:fldChar w:fldCharType="begin"/>
      </w:r>
      <w:r>
        <w:instrText xml:space="preserve"> PAGEREF _Toc484952260 \h </w:instrText>
      </w:r>
      <w:r>
        <w:fldChar w:fldCharType="separate"/>
      </w:r>
      <w:r>
        <w:t>6</w:t>
      </w:r>
      <w:r>
        <w:fldChar w:fldCharType="end"/>
      </w:r>
    </w:p>
    <w:p w:rsidR="003F57B8" w:rsidRDefault="003F57B8">
      <w:pPr>
        <w:pStyle w:val="Obsah3"/>
        <w:rPr>
          <w:rFonts w:asciiTheme="minorHAnsi" w:eastAsiaTheme="minorEastAsia" w:hAnsiTheme="minorHAnsi" w:cstheme="minorBidi"/>
          <w:sz w:val="22"/>
          <w:lang w:eastAsia="sk-SK"/>
        </w:rPr>
      </w:pPr>
      <w:r>
        <w:t>2.1.3</w:t>
      </w:r>
      <w:r>
        <w:rPr>
          <w:rFonts w:asciiTheme="minorHAnsi" w:eastAsiaTheme="minorEastAsia" w:hAnsiTheme="minorHAnsi" w:cstheme="minorBidi"/>
          <w:sz w:val="22"/>
          <w:lang w:eastAsia="sk-SK"/>
        </w:rPr>
        <w:tab/>
      </w:r>
      <w:r>
        <w:t>HealthCheck</w:t>
      </w:r>
      <w:r>
        <w:tab/>
      </w:r>
      <w:r>
        <w:fldChar w:fldCharType="begin"/>
      </w:r>
      <w:r>
        <w:instrText xml:space="preserve"> PAGEREF _Toc484952261 \h </w:instrText>
      </w:r>
      <w:r>
        <w:fldChar w:fldCharType="separate"/>
      </w:r>
      <w:r>
        <w:t>6</w:t>
      </w:r>
      <w:r>
        <w:fldChar w:fldCharType="end"/>
      </w:r>
    </w:p>
    <w:p w:rsidR="003F57B8" w:rsidRDefault="003F57B8">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Hibernate</w:t>
      </w:r>
      <w:r>
        <w:tab/>
      </w:r>
      <w:r>
        <w:fldChar w:fldCharType="begin"/>
      </w:r>
      <w:r>
        <w:instrText xml:space="preserve"> PAGEREF _Toc484952262 \h </w:instrText>
      </w:r>
      <w:r>
        <w:fldChar w:fldCharType="separate"/>
      </w:r>
      <w:r>
        <w:t>7</w:t>
      </w:r>
      <w:r>
        <w:fldChar w:fldCharType="end"/>
      </w:r>
    </w:p>
    <w:p w:rsidR="003F57B8" w:rsidRDefault="003F57B8">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Popis implementácie</w:t>
      </w:r>
      <w:r>
        <w:tab/>
      </w:r>
      <w:r>
        <w:fldChar w:fldCharType="begin"/>
      </w:r>
      <w:r>
        <w:instrText xml:space="preserve"> PAGEREF _Toc484952263 \h </w:instrText>
      </w:r>
      <w:r>
        <w:fldChar w:fldCharType="separate"/>
      </w:r>
      <w:r>
        <w:t>8</w:t>
      </w:r>
      <w:r>
        <w:fldChar w:fldCharType="end"/>
      </w:r>
    </w:p>
    <w:p w:rsidR="003F57B8" w:rsidRDefault="003F57B8">
      <w:pPr>
        <w:pStyle w:val="Obsah2"/>
        <w:rPr>
          <w:rFonts w:asciiTheme="minorHAnsi" w:eastAsiaTheme="minorEastAsia" w:hAnsiTheme="minorHAnsi" w:cstheme="minorBidi"/>
          <w:sz w:val="22"/>
          <w:lang w:eastAsia="sk-SK"/>
        </w:rPr>
      </w:pPr>
      <w:r>
        <w:t>3.1</w:t>
      </w:r>
      <w:r>
        <w:rPr>
          <w:rFonts w:asciiTheme="minorHAnsi" w:eastAsiaTheme="minorEastAsia" w:hAnsiTheme="minorHAnsi" w:cstheme="minorBidi"/>
          <w:sz w:val="22"/>
          <w:lang w:eastAsia="sk-SK"/>
        </w:rPr>
        <w:tab/>
      </w:r>
      <w:r>
        <w:t>Web servis (REST)</w:t>
      </w:r>
      <w:r>
        <w:tab/>
      </w:r>
      <w:r>
        <w:fldChar w:fldCharType="begin"/>
      </w:r>
      <w:r>
        <w:instrText xml:space="preserve"> PAGEREF _Toc484952264 \h </w:instrText>
      </w:r>
      <w:r>
        <w:fldChar w:fldCharType="separate"/>
      </w:r>
      <w:r>
        <w:t>8</w:t>
      </w:r>
      <w:r>
        <w:fldChar w:fldCharType="end"/>
      </w:r>
    </w:p>
    <w:p w:rsidR="003F57B8" w:rsidRDefault="003F57B8">
      <w:pPr>
        <w:pStyle w:val="Obsah2"/>
        <w:rPr>
          <w:rFonts w:asciiTheme="minorHAnsi" w:eastAsiaTheme="minorEastAsia" w:hAnsiTheme="minorHAnsi" w:cstheme="minorBidi"/>
          <w:sz w:val="22"/>
          <w:lang w:eastAsia="sk-SK"/>
        </w:rPr>
      </w:pPr>
      <w:r>
        <w:t>3.2</w:t>
      </w:r>
      <w:r>
        <w:rPr>
          <w:rFonts w:asciiTheme="minorHAnsi" w:eastAsiaTheme="minorEastAsia" w:hAnsiTheme="minorHAnsi" w:cstheme="minorBidi"/>
          <w:sz w:val="22"/>
          <w:lang w:eastAsia="sk-SK"/>
        </w:rPr>
        <w:tab/>
      </w:r>
      <w:r>
        <w:t>Prezentačná časť</w:t>
      </w:r>
      <w:r>
        <w:tab/>
      </w:r>
      <w:r>
        <w:fldChar w:fldCharType="begin"/>
      </w:r>
      <w:r>
        <w:instrText xml:space="preserve"> PAGEREF _Toc484952265 \h </w:instrText>
      </w:r>
      <w:r>
        <w:fldChar w:fldCharType="separate"/>
      </w:r>
      <w:r>
        <w:t>9</w:t>
      </w:r>
      <w:r>
        <w:fldChar w:fldCharType="end"/>
      </w:r>
    </w:p>
    <w:p w:rsidR="003F57B8" w:rsidRDefault="003F57B8">
      <w:pPr>
        <w:pStyle w:val="Obsah2"/>
        <w:rPr>
          <w:rFonts w:asciiTheme="minorHAnsi" w:eastAsiaTheme="minorEastAsia" w:hAnsiTheme="minorHAnsi" w:cstheme="minorBidi"/>
          <w:sz w:val="22"/>
          <w:lang w:eastAsia="sk-SK"/>
        </w:rPr>
      </w:pPr>
      <w:r>
        <w:t>3.3</w:t>
      </w:r>
      <w:r>
        <w:rPr>
          <w:rFonts w:asciiTheme="minorHAnsi" w:eastAsiaTheme="minorEastAsia" w:hAnsiTheme="minorHAnsi" w:cstheme="minorBidi"/>
          <w:sz w:val="22"/>
          <w:lang w:eastAsia="sk-SK"/>
        </w:rPr>
        <w:tab/>
      </w:r>
      <w:r>
        <w:t>Koncové zariadenie</w:t>
      </w:r>
      <w:r>
        <w:tab/>
      </w:r>
      <w:r>
        <w:fldChar w:fldCharType="begin"/>
      </w:r>
      <w:r>
        <w:instrText xml:space="preserve"> PAGEREF _Toc484952266 \h </w:instrText>
      </w:r>
      <w:r>
        <w:fldChar w:fldCharType="separate"/>
      </w:r>
      <w:r>
        <w:t>12</w:t>
      </w:r>
      <w:r>
        <w:fldChar w:fldCharType="end"/>
      </w:r>
    </w:p>
    <w:p w:rsidR="003F57B8" w:rsidRDefault="003F57B8">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_Toc484952267 \h </w:instrText>
      </w:r>
      <w:r>
        <w:fldChar w:fldCharType="separate"/>
      </w:r>
      <w:r>
        <w:t>13</w:t>
      </w:r>
      <w:r>
        <w:fldChar w:fldCharType="end"/>
      </w:r>
    </w:p>
    <w:p w:rsidR="00DF773E" w:rsidRPr="00DF773E" w:rsidRDefault="00003ED8" w:rsidP="00DF773E">
      <w:pPr>
        <w:rPr>
          <w:lang w:eastAsia="sk-SK"/>
        </w:rPr>
      </w:pPr>
      <w:r>
        <w:rPr>
          <w:lang w:eastAsia="sk-SK"/>
        </w:rPr>
        <w:fldChar w:fldCharType="end"/>
      </w:r>
    </w:p>
    <w:bookmarkStart w:id="0" w:name="_Toc434923879"/>
    <w:p w:rsidR="00492CF1" w:rsidRPr="008B73C7" w:rsidRDefault="00003ED8" w:rsidP="003D1942">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1" w:name="_Toc484952254"/>
      <w:r w:rsidR="00DF773E" w:rsidRPr="00492D1B">
        <w:t>Zoznam obrázkov</w:t>
      </w:r>
      <w:bookmarkEnd w:id="0"/>
      <w:bookmarkEnd w:id="1"/>
      <w:r>
        <w:fldChar w:fldCharType="end"/>
      </w:r>
    </w:p>
    <w:p w:rsidR="003F57B8" w:rsidRDefault="00003ED8">
      <w:pPr>
        <w:pStyle w:val="Zoznamobrzkov"/>
        <w:tabs>
          <w:tab w:val="right" w:leader="dot" w:pos="8777"/>
        </w:tabs>
        <w:rPr>
          <w:rFonts w:asciiTheme="minorHAnsi" w:eastAsiaTheme="minorEastAsia" w:hAnsiTheme="minorHAnsi" w:cstheme="minorBidi"/>
          <w:noProof/>
          <w:sz w:val="22"/>
          <w:lang w:eastAsia="sk-SK"/>
        </w:rPr>
      </w:pPr>
      <w:r w:rsidRPr="00003ED8">
        <w:fldChar w:fldCharType="begin"/>
      </w:r>
      <w:r w:rsidR="00340D36">
        <w:instrText xml:space="preserve"> TOC \h \z \c "Obrázok" </w:instrText>
      </w:r>
      <w:r w:rsidRPr="00003ED8">
        <w:fldChar w:fldCharType="separate"/>
      </w:r>
      <w:hyperlink w:anchor="_Toc484952268" w:history="1">
        <w:r w:rsidR="003F57B8" w:rsidRPr="00DF037F">
          <w:rPr>
            <w:rStyle w:val="Hypertextovprepojenie"/>
            <w:noProof/>
          </w:rPr>
          <w:t>Obrázok 1 schéma programu</w:t>
        </w:r>
        <w:r w:rsidR="003F57B8">
          <w:rPr>
            <w:noProof/>
            <w:webHidden/>
          </w:rPr>
          <w:tab/>
        </w:r>
        <w:r w:rsidR="003F57B8">
          <w:rPr>
            <w:noProof/>
            <w:webHidden/>
          </w:rPr>
          <w:fldChar w:fldCharType="begin"/>
        </w:r>
        <w:r w:rsidR="003F57B8">
          <w:rPr>
            <w:noProof/>
            <w:webHidden/>
          </w:rPr>
          <w:instrText xml:space="preserve"> PAGEREF _Toc484952268 \h </w:instrText>
        </w:r>
        <w:r w:rsidR="003F57B8">
          <w:rPr>
            <w:noProof/>
            <w:webHidden/>
          </w:rPr>
        </w:r>
        <w:r w:rsidR="003F57B8">
          <w:rPr>
            <w:noProof/>
            <w:webHidden/>
          </w:rPr>
          <w:fldChar w:fldCharType="separate"/>
        </w:r>
        <w:r w:rsidR="003F57B8">
          <w:rPr>
            <w:noProof/>
            <w:webHidden/>
          </w:rPr>
          <w:t>6</w:t>
        </w:r>
        <w:r w:rsidR="003F57B8">
          <w:rPr>
            <w:noProof/>
            <w:webHidden/>
          </w:rPr>
          <w:fldChar w:fldCharType="end"/>
        </w:r>
      </w:hyperlink>
    </w:p>
    <w:p w:rsidR="003F57B8" w:rsidRDefault="003F57B8">
      <w:pPr>
        <w:pStyle w:val="Zoznamobrzkov"/>
        <w:tabs>
          <w:tab w:val="right" w:leader="dot" w:pos="8777"/>
        </w:tabs>
        <w:rPr>
          <w:rFonts w:asciiTheme="minorHAnsi" w:eastAsiaTheme="minorEastAsia" w:hAnsiTheme="minorHAnsi" w:cstheme="minorBidi"/>
          <w:noProof/>
          <w:sz w:val="22"/>
          <w:lang w:eastAsia="sk-SK"/>
        </w:rPr>
      </w:pPr>
      <w:hyperlink w:anchor="_Toc484952269" w:history="1">
        <w:r w:rsidRPr="00DF037F">
          <w:rPr>
            <w:rStyle w:val="Hypertextovprepojenie"/>
            <w:noProof/>
          </w:rPr>
          <w:t>Obrázok 2 Schéma tried</w:t>
        </w:r>
        <w:r>
          <w:rPr>
            <w:noProof/>
            <w:webHidden/>
          </w:rPr>
          <w:tab/>
        </w:r>
        <w:r>
          <w:rPr>
            <w:noProof/>
            <w:webHidden/>
          </w:rPr>
          <w:fldChar w:fldCharType="begin"/>
        </w:r>
        <w:r>
          <w:rPr>
            <w:noProof/>
            <w:webHidden/>
          </w:rPr>
          <w:instrText xml:space="preserve"> PAGEREF _Toc484952269 \h </w:instrText>
        </w:r>
        <w:r>
          <w:rPr>
            <w:noProof/>
            <w:webHidden/>
          </w:rPr>
        </w:r>
        <w:r>
          <w:rPr>
            <w:noProof/>
            <w:webHidden/>
          </w:rPr>
          <w:fldChar w:fldCharType="separate"/>
        </w:r>
        <w:r>
          <w:rPr>
            <w:noProof/>
            <w:webHidden/>
          </w:rPr>
          <w:t>7</w:t>
        </w:r>
        <w:r>
          <w:rPr>
            <w:noProof/>
            <w:webHidden/>
          </w:rPr>
          <w:fldChar w:fldCharType="end"/>
        </w:r>
      </w:hyperlink>
    </w:p>
    <w:p w:rsidR="003F57B8" w:rsidRDefault="003F57B8">
      <w:pPr>
        <w:pStyle w:val="Zoznamobrzkov"/>
        <w:tabs>
          <w:tab w:val="right" w:leader="dot" w:pos="8777"/>
        </w:tabs>
        <w:rPr>
          <w:rFonts w:asciiTheme="minorHAnsi" w:eastAsiaTheme="minorEastAsia" w:hAnsiTheme="minorHAnsi" w:cstheme="minorBidi"/>
          <w:noProof/>
          <w:sz w:val="22"/>
          <w:lang w:eastAsia="sk-SK"/>
        </w:rPr>
      </w:pPr>
      <w:hyperlink w:anchor="_Toc484952270" w:history="1">
        <w:r w:rsidRPr="00DF037F">
          <w:rPr>
            <w:rStyle w:val="Hypertextovprepojenie"/>
            <w:noProof/>
          </w:rPr>
          <w:t>Obrázok 3 JSON uzivatel</w:t>
        </w:r>
        <w:r>
          <w:rPr>
            <w:noProof/>
            <w:webHidden/>
          </w:rPr>
          <w:tab/>
        </w:r>
        <w:r>
          <w:rPr>
            <w:noProof/>
            <w:webHidden/>
          </w:rPr>
          <w:fldChar w:fldCharType="begin"/>
        </w:r>
        <w:r>
          <w:rPr>
            <w:noProof/>
            <w:webHidden/>
          </w:rPr>
          <w:instrText xml:space="preserve"> PAGEREF _Toc484952270 \h </w:instrText>
        </w:r>
        <w:r>
          <w:rPr>
            <w:noProof/>
            <w:webHidden/>
          </w:rPr>
        </w:r>
        <w:r>
          <w:rPr>
            <w:noProof/>
            <w:webHidden/>
          </w:rPr>
          <w:fldChar w:fldCharType="separate"/>
        </w:r>
        <w:r>
          <w:rPr>
            <w:noProof/>
            <w:webHidden/>
          </w:rPr>
          <w:t>8</w:t>
        </w:r>
        <w:r>
          <w:rPr>
            <w:noProof/>
            <w:webHidden/>
          </w:rPr>
          <w:fldChar w:fldCharType="end"/>
        </w:r>
      </w:hyperlink>
    </w:p>
    <w:p w:rsidR="003F57B8" w:rsidRDefault="003F57B8">
      <w:pPr>
        <w:pStyle w:val="Zoznamobrzkov"/>
        <w:tabs>
          <w:tab w:val="right" w:leader="dot" w:pos="8777"/>
        </w:tabs>
        <w:rPr>
          <w:rFonts w:asciiTheme="minorHAnsi" w:eastAsiaTheme="minorEastAsia" w:hAnsiTheme="minorHAnsi" w:cstheme="minorBidi"/>
          <w:noProof/>
          <w:sz w:val="22"/>
          <w:lang w:eastAsia="sk-SK"/>
        </w:rPr>
      </w:pPr>
      <w:hyperlink w:anchor="_Toc484952271" w:history="1">
        <w:r w:rsidRPr="00DF037F">
          <w:rPr>
            <w:rStyle w:val="Hypertextovprepojenie"/>
            <w:noProof/>
          </w:rPr>
          <w:t>Obrázok 4 JSON zariadenie</w:t>
        </w:r>
        <w:r>
          <w:rPr>
            <w:noProof/>
            <w:webHidden/>
          </w:rPr>
          <w:tab/>
        </w:r>
        <w:r>
          <w:rPr>
            <w:noProof/>
            <w:webHidden/>
          </w:rPr>
          <w:fldChar w:fldCharType="begin"/>
        </w:r>
        <w:r>
          <w:rPr>
            <w:noProof/>
            <w:webHidden/>
          </w:rPr>
          <w:instrText xml:space="preserve"> PAGEREF _Toc484952271 \h </w:instrText>
        </w:r>
        <w:r>
          <w:rPr>
            <w:noProof/>
            <w:webHidden/>
          </w:rPr>
        </w:r>
        <w:r>
          <w:rPr>
            <w:noProof/>
            <w:webHidden/>
          </w:rPr>
          <w:fldChar w:fldCharType="separate"/>
        </w:r>
        <w:r>
          <w:rPr>
            <w:noProof/>
            <w:webHidden/>
          </w:rPr>
          <w:t>9</w:t>
        </w:r>
        <w:r>
          <w:rPr>
            <w:noProof/>
            <w:webHidden/>
          </w:rPr>
          <w:fldChar w:fldCharType="end"/>
        </w:r>
      </w:hyperlink>
    </w:p>
    <w:p w:rsidR="003F57B8" w:rsidRDefault="003F57B8">
      <w:pPr>
        <w:pStyle w:val="Zoznamobrzkov"/>
        <w:tabs>
          <w:tab w:val="right" w:leader="dot" w:pos="8777"/>
        </w:tabs>
        <w:rPr>
          <w:rFonts w:asciiTheme="minorHAnsi" w:eastAsiaTheme="minorEastAsia" w:hAnsiTheme="minorHAnsi" w:cstheme="minorBidi"/>
          <w:noProof/>
          <w:sz w:val="22"/>
          <w:lang w:eastAsia="sk-SK"/>
        </w:rPr>
      </w:pPr>
      <w:hyperlink w:anchor="_Toc484952272" w:history="1">
        <w:r w:rsidRPr="00DF037F">
          <w:rPr>
            <w:rStyle w:val="Hypertextovprepojenie"/>
            <w:noProof/>
          </w:rPr>
          <w:t>Obrázok 5 JSON data</w:t>
        </w:r>
        <w:r>
          <w:rPr>
            <w:noProof/>
            <w:webHidden/>
          </w:rPr>
          <w:tab/>
        </w:r>
        <w:r>
          <w:rPr>
            <w:noProof/>
            <w:webHidden/>
          </w:rPr>
          <w:fldChar w:fldCharType="begin"/>
        </w:r>
        <w:r>
          <w:rPr>
            <w:noProof/>
            <w:webHidden/>
          </w:rPr>
          <w:instrText xml:space="preserve"> PAGEREF _Toc484952272 \h </w:instrText>
        </w:r>
        <w:r>
          <w:rPr>
            <w:noProof/>
            <w:webHidden/>
          </w:rPr>
        </w:r>
        <w:r>
          <w:rPr>
            <w:noProof/>
            <w:webHidden/>
          </w:rPr>
          <w:fldChar w:fldCharType="separate"/>
        </w:r>
        <w:r>
          <w:rPr>
            <w:noProof/>
            <w:webHidden/>
          </w:rPr>
          <w:t>9</w:t>
        </w:r>
        <w:r>
          <w:rPr>
            <w:noProof/>
            <w:webHidden/>
          </w:rPr>
          <w:fldChar w:fldCharType="end"/>
        </w:r>
      </w:hyperlink>
    </w:p>
    <w:p w:rsidR="003F57B8" w:rsidRDefault="003F57B8">
      <w:pPr>
        <w:pStyle w:val="Zoznamobrzkov"/>
        <w:tabs>
          <w:tab w:val="right" w:leader="dot" w:pos="8777"/>
        </w:tabs>
        <w:rPr>
          <w:rFonts w:asciiTheme="minorHAnsi" w:eastAsiaTheme="minorEastAsia" w:hAnsiTheme="minorHAnsi" w:cstheme="minorBidi"/>
          <w:noProof/>
          <w:sz w:val="22"/>
          <w:lang w:eastAsia="sk-SK"/>
        </w:rPr>
      </w:pPr>
      <w:hyperlink w:anchor="_Toc484952273" w:history="1">
        <w:r w:rsidRPr="00DF037F">
          <w:rPr>
            <w:rStyle w:val="Hypertextovprepojenie"/>
            <w:noProof/>
          </w:rPr>
          <w:t>Obrázok 6 HTML autentifikácia</w:t>
        </w:r>
        <w:r>
          <w:rPr>
            <w:noProof/>
            <w:webHidden/>
          </w:rPr>
          <w:tab/>
        </w:r>
        <w:r>
          <w:rPr>
            <w:noProof/>
            <w:webHidden/>
          </w:rPr>
          <w:fldChar w:fldCharType="begin"/>
        </w:r>
        <w:r>
          <w:rPr>
            <w:noProof/>
            <w:webHidden/>
          </w:rPr>
          <w:instrText xml:space="preserve"> PAGEREF _Toc484952273 \h </w:instrText>
        </w:r>
        <w:r>
          <w:rPr>
            <w:noProof/>
            <w:webHidden/>
          </w:rPr>
        </w:r>
        <w:r>
          <w:rPr>
            <w:noProof/>
            <w:webHidden/>
          </w:rPr>
          <w:fldChar w:fldCharType="separate"/>
        </w:r>
        <w:r>
          <w:rPr>
            <w:noProof/>
            <w:webHidden/>
          </w:rPr>
          <w:t>10</w:t>
        </w:r>
        <w:r>
          <w:rPr>
            <w:noProof/>
            <w:webHidden/>
          </w:rPr>
          <w:fldChar w:fldCharType="end"/>
        </w:r>
      </w:hyperlink>
    </w:p>
    <w:p w:rsidR="003F57B8" w:rsidRDefault="003F57B8">
      <w:pPr>
        <w:pStyle w:val="Zoznamobrzkov"/>
        <w:tabs>
          <w:tab w:val="right" w:leader="dot" w:pos="8777"/>
        </w:tabs>
        <w:rPr>
          <w:rFonts w:asciiTheme="minorHAnsi" w:eastAsiaTheme="minorEastAsia" w:hAnsiTheme="minorHAnsi" w:cstheme="minorBidi"/>
          <w:noProof/>
          <w:sz w:val="22"/>
          <w:lang w:eastAsia="sk-SK"/>
        </w:rPr>
      </w:pPr>
      <w:hyperlink w:anchor="_Toc484952274" w:history="1">
        <w:r w:rsidRPr="00DF037F">
          <w:rPr>
            <w:rStyle w:val="Hypertextovprepojenie"/>
            <w:noProof/>
          </w:rPr>
          <w:t>Obrázok 7 HTML zoznam užívateľov</w:t>
        </w:r>
        <w:r>
          <w:rPr>
            <w:noProof/>
            <w:webHidden/>
          </w:rPr>
          <w:tab/>
        </w:r>
        <w:r>
          <w:rPr>
            <w:noProof/>
            <w:webHidden/>
          </w:rPr>
          <w:fldChar w:fldCharType="begin"/>
        </w:r>
        <w:r>
          <w:rPr>
            <w:noProof/>
            <w:webHidden/>
          </w:rPr>
          <w:instrText xml:space="preserve"> PAGEREF _Toc484952274 \h </w:instrText>
        </w:r>
        <w:r>
          <w:rPr>
            <w:noProof/>
            <w:webHidden/>
          </w:rPr>
        </w:r>
        <w:r>
          <w:rPr>
            <w:noProof/>
            <w:webHidden/>
          </w:rPr>
          <w:fldChar w:fldCharType="separate"/>
        </w:r>
        <w:r>
          <w:rPr>
            <w:noProof/>
            <w:webHidden/>
          </w:rPr>
          <w:t>10</w:t>
        </w:r>
        <w:r>
          <w:rPr>
            <w:noProof/>
            <w:webHidden/>
          </w:rPr>
          <w:fldChar w:fldCharType="end"/>
        </w:r>
      </w:hyperlink>
    </w:p>
    <w:p w:rsidR="003F57B8" w:rsidRDefault="003F57B8">
      <w:pPr>
        <w:pStyle w:val="Zoznamobrzkov"/>
        <w:tabs>
          <w:tab w:val="right" w:leader="dot" w:pos="8777"/>
        </w:tabs>
        <w:rPr>
          <w:rFonts w:asciiTheme="minorHAnsi" w:eastAsiaTheme="minorEastAsia" w:hAnsiTheme="minorHAnsi" w:cstheme="minorBidi"/>
          <w:noProof/>
          <w:sz w:val="22"/>
          <w:lang w:eastAsia="sk-SK"/>
        </w:rPr>
      </w:pPr>
      <w:hyperlink w:anchor="_Toc484952275" w:history="1">
        <w:r w:rsidRPr="00DF037F">
          <w:rPr>
            <w:rStyle w:val="Hypertextovprepojenie"/>
            <w:noProof/>
          </w:rPr>
          <w:t>Obrázok 8 HTML zoznam zariadení</w:t>
        </w:r>
        <w:r>
          <w:rPr>
            <w:noProof/>
            <w:webHidden/>
          </w:rPr>
          <w:tab/>
        </w:r>
        <w:r>
          <w:rPr>
            <w:noProof/>
            <w:webHidden/>
          </w:rPr>
          <w:fldChar w:fldCharType="begin"/>
        </w:r>
        <w:r>
          <w:rPr>
            <w:noProof/>
            <w:webHidden/>
          </w:rPr>
          <w:instrText xml:space="preserve"> PAGEREF _Toc484952275 \h </w:instrText>
        </w:r>
        <w:r>
          <w:rPr>
            <w:noProof/>
            <w:webHidden/>
          </w:rPr>
        </w:r>
        <w:r>
          <w:rPr>
            <w:noProof/>
            <w:webHidden/>
          </w:rPr>
          <w:fldChar w:fldCharType="separate"/>
        </w:r>
        <w:r>
          <w:rPr>
            <w:noProof/>
            <w:webHidden/>
          </w:rPr>
          <w:t>11</w:t>
        </w:r>
        <w:r>
          <w:rPr>
            <w:noProof/>
            <w:webHidden/>
          </w:rPr>
          <w:fldChar w:fldCharType="end"/>
        </w:r>
      </w:hyperlink>
    </w:p>
    <w:p w:rsidR="003F57B8" w:rsidRDefault="003F57B8">
      <w:pPr>
        <w:pStyle w:val="Zoznamobrzkov"/>
        <w:tabs>
          <w:tab w:val="right" w:leader="dot" w:pos="8777"/>
        </w:tabs>
        <w:rPr>
          <w:rFonts w:asciiTheme="minorHAnsi" w:eastAsiaTheme="minorEastAsia" w:hAnsiTheme="minorHAnsi" w:cstheme="minorBidi"/>
          <w:noProof/>
          <w:sz w:val="22"/>
          <w:lang w:eastAsia="sk-SK"/>
        </w:rPr>
      </w:pPr>
      <w:hyperlink w:anchor="_Toc484952276" w:history="1">
        <w:r w:rsidRPr="00DF037F">
          <w:rPr>
            <w:rStyle w:val="Hypertextovprepojenie"/>
            <w:noProof/>
          </w:rPr>
          <w:t>Obrázok 9 HTML zoznam dát</w:t>
        </w:r>
        <w:r>
          <w:rPr>
            <w:noProof/>
            <w:webHidden/>
          </w:rPr>
          <w:tab/>
        </w:r>
        <w:r>
          <w:rPr>
            <w:noProof/>
            <w:webHidden/>
          </w:rPr>
          <w:fldChar w:fldCharType="begin"/>
        </w:r>
        <w:r>
          <w:rPr>
            <w:noProof/>
            <w:webHidden/>
          </w:rPr>
          <w:instrText xml:space="preserve"> PAGEREF _Toc484952276 \h </w:instrText>
        </w:r>
        <w:r>
          <w:rPr>
            <w:noProof/>
            <w:webHidden/>
          </w:rPr>
        </w:r>
        <w:r>
          <w:rPr>
            <w:noProof/>
            <w:webHidden/>
          </w:rPr>
          <w:fldChar w:fldCharType="separate"/>
        </w:r>
        <w:r>
          <w:rPr>
            <w:noProof/>
            <w:webHidden/>
          </w:rPr>
          <w:t>11</w:t>
        </w:r>
        <w:r>
          <w:rPr>
            <w:noProof/>
            <w:webHidden/>
          </w:rPr>
          <w:fldChar w:fldCharType="end"/>
        </w:r>
      </w:hyperlink>
    </w:p>
    <w:p w:rsidR="003F57B8" w:rsidRDefault="003F57B8">
      <w:pPr>
        <w:pStyle w:val="Zoznamobrzkov"/>
        <w:tabs>
          <w:tab w:val="right" w:leader="dot" w:pos="8777"/>
        </w:tabs>
        <w:rPr>
          <w:rFonts w:asciiTheme="minorHAnsi" w:eastAsiaTheme="minorEastAsia" w:hAnsiTheme="minorHAnsi" w:cstheme="minorBidi"/>
          <w:noProof/>
          <w:sz w:val="22"/>
          <w:lang w:eastAsia="sk-SK"/>
        </w:rPr>
      </w:pPr>
      <w:hyperlink w:anchor="_Toc484952277" w:history="1">
        <w:r w:rsidRPr="00DF037F">
          <w:rPr>
            <w:rStyle w:val="Hypertextovprepojenie"/>
            <w:noProof/>
          </w:rPr>
          <w:t>Obrázok 10 Senzor program</w:t>
        </w:r>
        <w:r>
          <w:rPr>
            <w:noProof/>
            <w:webHidden/>
          </w:rPr>
          <w:tab/>
        </w:r>
        <w:r>
          <w:rPr>
            <w:noProof/>
            <w:webHidden/>
          </w:rPr>
          <w:fldChar w:fldCharType="begin"/>
        </w:r>
        <w:r>
          <w:rPr>
            <w:noProof/>
            <w:webHidden/>
          </w:rPr>
          <w:instrText xml:space="preserve"> PAGEREF _Toc484952277 \h </w:instrText>
        </w:r>
        <w:r>
          <w:rPr>
            <w:noProof/>
            <w:webHidden/>
          </w:rPr>
        </w:r>
        <w:r>
          <w:rPr>
            <w:noProof/>
            <w:webHidden/>
          </w:rPr>
          <w:fldChar w:fldCharType="separate"/>
        </w:r>
        <w:r>
          <w:rPr>
            <w:noProof/>
            <w:webHidden/>
          </w:rPr>
          <w:t>12</w:t>
        </w:r>
        <w:r>
          <w:rPr>
            <w:noProof/>
            <w:webHidden/>
          </w:rPr>
          <w:fldChar w:fldCharType="end"/>
        </w:r>
      </w:hyperlink>
    </w:p>
    <w:p w:rsidR="000D26FE" w:rsidRPr="002675E2" w:rsidRDefault="00003ED8" w:rsidP="002675E2">
      <w:pPr>
        <w:spacing w:line="240" w:lineRule="auto"/>
        <w:ind w:firstLine="0"/>
      </w:pPr>
      <w:r>
        <w:rPr>
          <w:b/>
          <w:bCs/>
          <w:noProof/>
        </w:rPr>
        <w:fldChar w:fldCharType="end"/>
      </w:r>
    </w:p>
    <w:p w:rsidR="007A1810" w:rsidRDefault="00003ED8" w:rsidP="00A44516">
      <w:pPr>
        <w:pStyle w:val="Nadpis1"/>
        <w:numPr>
          <w:ilvl w:val="0"/>
          <w:numId w:val="0"/>
        </w:numPr>
      </w:pPr>
      <w:hyperlink r:id="rId11" w:anchor="Úvod" w:history="1">
        <w:bookmarkStart w:id="2" w:name="_Toc434923882"/>
        <w:bookmarkStart w:id="3" w:name="_Toc484952255"/>
        <w:r w:rsidR="00A44516" w:rsidRPr="000D424E">
          <w:t>Úvod</w:t>
        </w:r>
        <w:bookmarkEnd w:id="2"/>
        <w:bookmarkEnd w:id="3"/>
      </w:hyperlink>
    </w:p>
    <w:p w:rsidR="004F26B8" w:rsidRDefault="00F660ED" w:rsidP="004F26B8">
      <w:bookmarkStart w:id="4" w:name="_Toc434923883"/>
      <w:r>
        <w:t>Internet of things, je idea kde inteligentné zariadenia zdieľajú svoje dáta pomocou internetovej siete medzi sebou alebo so serverom. Vznikajú tak obrovské siete senzorov, ktorých dáta sú ukladané na server. Existujúcimi využitiami sú napríklad, mapy rádioaktivity po svete, mapy zobrazujúce stav cestnej premávky, počasia.</w:t>
      </w:r>
      <w:r w:rsidR="005C78DB">
        <w:t xml:space="preserve"> Hlavnou výhodou týchto riešení je, že na prepojenie senzorov je využitá už existujúca infraštruktúra.</w:t>
      </w:r>
    </w:p>
    <w:bookmarkEnd w:id="4"/>
    <w:p w:rsidR="008B6EFA" w:rsidRPr="008B6EFA" w:rsidRDefault="008B6EFA" w:rsidP="008B6EFA"/>
    <w:p w:rsidR="009B5C52" w:rsidRDefault="00003ED8" w:rsidP="00492D1B">
      <w:pPr>
        <w:pStyle w:val="Nadpis1"/>
      </w:pPr>
      <w:hyperlink r:id="rId12" w:anchor="Ciele_práce" w:history="1">
        <w:bookmarkStart w:id="5" w:name="_Toc484952256"/>
        <w:r w:rsidR="009B5C52" w:rsidRPr="000D424E">
          <w:t>Ciele práce</w:t>
        </w:r>
        <w:bookmarkEnd w:id="5"/>
      </w:hyperlink>
    </w:p>
    <w:p w:rsidR="00A43846" w:rsidRPr="00A43846" w:rsidRDefault="009202FE" w:rsidP="00A43846">
      <w:r>
        <w:t>Cieľom práce je implementácia IoT riešenia komunikácie senzora s mySQL databázou pomocou REST rozhrania.</w:t>
      </w:r>
      <w:r w:rsidR="00236AAB">
        <w:t xml:space="preserve"> Hlavnými časťami sú komunikácia klientskeho zariadenia s databázou</w:t>
      </w:r>
      <w:r w:rsidR="00075385">
        <w:t xml:space="preserve"> a</w:t>
      </w:r>
      <w:r w:rsidR="00236AAB">
        <w:t xml:space="preserve"> webové rozhranie na čítanie a úpravu uložených dát. Systém má byť chránený jednoduchou autentifikáciou.</w:t>
      </w:r>
      <w:r w:rsidR="0094381D">
        <w:t xml:space="preserve"> </w:t>
      </w:r>
    </w:p>
    <w:p w:rsidR="00180BD3" w:rsidRPr="00180BD3" w:rsidRDefault="00180BD3" w:rsidP="00180BD3"/>
    <w:p w:rsidR="00180BD3" w:rsidRPr="00180BD3" w:rsidRDefault="00180BD3" w:rsidP="00180BD3"/>
    <w:p w:rsidR="00936208" w:rsidRPr="00936208" w:rsidRDefault="00936208" w:rsidP="000D424E">
      <w:pPr>
        <w:ind w:firstLine="0"/>
        <w:rPr>
          <w:b/>
          <w:i/>
        </w:rPr>
      </w:pPr>
    </w:p>
    <w:p w:rsidR="00943CE8" w:rsidRDefault="008F5BDE" w:rsidP="000E6C56">
      <w:pPr>
        <w:pStyle w:val="Nadpis1"/>
      </w:pPr>
      <w:bookmarkStart w:id="6" w:name="_Toc434923885"/>
      <w:bookmarkStart w:id="7" w:name="_Toc484952257"/>
      <w:r>
        <w:lastRenderedPageBreak/>
        <w:t>Návrh</w:t>
      </w:r>
      <w:bookmarkEnd w:id="7"/>
    </w:p>
    <w:p w:rsidR="000452E0" w:rsidRDefault="000452E0" w:rsidP="000452E0">
      <w:r>
        <w:t xml:space="preserve">Program je naprogramovaný v jazyku JAVA s pomocou knižníc dropwizard. </w:t>
      </w:r>
    </w:p>
    <w:p w:rsidR="00B06510" w:rsidRDefault="00A13717" w:rsidP="00B06510">
      <w:pPr>
        <w:pStyle w:val="Obrzok"/>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9pt;height:200.95pt">
            <v:imagedata r:id="rId13" o:title="diagram"/>
          </v:shape>
        </w:pict>
      </w:r>
    </w:p>
    <w:p w:rsidR="00B06510" w:rsidRDefault="00B06510" w:rsidP="00B06510">
      <w:pPr>
        <w:pStyle w:val="Popis"/>
      </w:pPr>
      <w:bookmarkStart w:id="8" w:name="_Toc484952268"/>
      <w:r>
        <w:t xml:space="preserve">Obrázok </w:t>
      </w:r>
      <w:fldSimple w:instr=" SEQ Obrázok \* ARABIC ">
        <w:r w:rsidR="00841734">
          <w:rPr>
            <w:noProof/>
          </w:rPr>
          <w:t>1</w:t>
        </w:r>
      </w:fldSimple>
      <w:r>
        <w:t xml:space="preserve"> schéma programu</w:t>
      </w:r>
      <w:bookmarkEnd w:id="8"/>
    </w:p>
    <w:p w:rsidR="00CE7971" w:rsidRDefault="008B08B2" w:rsidP="008B08B2">
      <w:pPr>
        <w:pStyle w:val="Nadpis2"/>
      </w:pPr>
      <w:bookmarkStart w:id="9" w:name="_Toc484952258"/>
      <w:r>
        <w:t>R</w:t>
      </w:r>
      <w:r w:rsidR="005D30AA">
        <w:t>EST</w:t>
      </w:r>
      <w:bookmarkEnd w:id="9"/>
    </w:p>
    <w:p w:rsidR="00486D52" w:rsidRPr="00486D52" w:rsidRDefault="005D30AA" w:rsidP="00486D52">
      <w:r>
        <w:t>REST server využíva dátové triedy Data, Uzivatel a Zariadenie na uchovanie dát. Každej dátovej triede patrí resource trieda obsahujúca metódy na čítanie, zápis, zmenu a vymazanie údajov. Dáta sú prenášané v JSON formáte.</w:t>
      </w:r>
    </w:p>
    <w:p w:rsidR="008B08B2" w:rsidRDefault="008B08B2" w:rsidP="008B08B2">
      <w:pPr>
        <w:pStyle w:val="Nadpis3"/>
      </w:pPr>
      <w:bookmarkStart w:id="10" w:name="_Toc484952259"/>
      <w:r>
        <w:t>View</w:t>
      </w:r>
      <w:bookmarkEnd w:id="10"/>
    </w:p>
    <w:p w:rsidR="00486D52" w:rsidRPr="00486D52" w:rsidRDefault="00E45B54" w:rsidP="00486D52">
      <w:r>
        <w:t xml:space="preserve">Pre web rozhranie využívame knižnice View. Pre každú zobrazovanú dátovú triedu existuje HTMLresource trieda, ktorá obsahuje metódy na naplnenie ListView objektov jednotlivých dátových typov. Objekty ListView tried obsahujú list objektov danej dátovej triedy a v prípade DataListView aj id užívateľa, ktorému patria dáta. Objekty tried ListView sú využívané na vygenerovanie html stránky podľa predlohy zadanej v objekte. </w:t>
      </w:r>
    </w:p>
    <w:p w:rsidR="008B08B2" w:rsidRDefault="008B08B2" w:rsidP="008B08B2">
      <w:pPr>
        <w:pStyle w:val="Nadpis3"/>
      </w:pPr>
      <w:bookmarkStart w:id="11" w:name="_Toc484952260"/>
      <w:r>
        <w:t>Autentifikacia</w:t>
      </w:r>
      <w:bookmarkEnd w:id="11"/>
    </w:p>
    <w:p w:rsidR="00486D52" w:rsidRDefault="00E45B54" w:rsidP="00486D52">
      <w:r>
        <w:t xml:space="preserve">Pre autentifikáciu využívame triedy User, BasicAutheticator a BasicAuthorizer. Využívané sú len na autentifikáciu. </w:t>
      </w:r>
      <w:r w:rsidR="00D0473A">
        <w:t>Autentifikácia je potrebná či už pri prístupe k web rozhraniu alebo pri posielaní dát zo senzora.</w:t>
      </w:r>
    </w:p>
    <w:p w:rsidR="00B273CD" w:rsidRDefault="00B273CD" w:rsidP="00B273CD">
      <w:pPr>
        <w:pStyle w:val="Nadpis3"/>
      </w:pPr>
      <w:bookmarkStart w:id="12" w:name="_Toc484952261"/>
      <w:r>
        <w:t>HealthCheck</w:t>
      </w:r>
      <w:bookmarkEnd w:id="12"/>
    </w:p>
    <w:p w:rsidR="00B273CD" w:rsidRPr="00B273CD" w:rsidRDefault="00B273CD" w:rsidP="00B273CD">
      <w:r>
        <w:t>Pri štarte je vykonaný jednoduchý test na, ktorý kontroluje, či tabuľky nie sú prázdne.</w:t>
      </w:r>
    </w:p>
    <w:p w:rsidR="008B08B2" w:rsidRDefault="00486D52" w:rsidP="00486D52">
      <w:pPr>
        <w:pStyle w:val="Nadpis2"/>
      </w:pPr>
      <w:bookmarkStart w:id="13" w:name="_Toc484952262"/>
      <w:r>
        <w:lastRenderedPageBreak/>
        <w:t>Hibernate</w:t>
      </w:r>
      <w:bookmarkEnd w:id="13"/>
    </w:p>
    <w:p w:rsidR="00841734" w:rsidRDefault="00F61CC9" w:rsidP="00F61CC9">
      <w:r>
        <w:t>Jeho nadstavenie sa nachádzajú v súbore hibernate.cfg.xml. Je využitý v metódach  Resource tried na komunikáciu s mySQL datab</w:t>
      </w:r>
      <w:r w:rsidR="00E1601E">
        <w:t>ázou.</w:t>
      </w:r>
      <w:r>
        <w:t xml:space="preserve"> </w:t>
      </w:r>
    </w:p>
    <w:p w:rsidR="00841734" w:rsidRDefault="00841734" w:rsidP="00841734">
      <w:pPr>
        <w:pStyle w:val="Obrzok"/>
      </w:pPr>
      <w:r>
        <w:pict>
          <v:shape id="_x0000_i1034" type="#_x0000_t75" style="width:438.25pt;height:405.7pt">
            <v:imagedata r:id="rId14" o:title="Untitled Diagram (1)"/>
          </v:shape>
        </w:pict>
      </w:r>
    </w:p>
    <w:p w:rsidR="00F61CC9" w:rsidRPr="00F61CC9" w:rsidRDefault="00841734" w:rsidP="00841734">
      <w:pPr>
        <w:pStyle w:val="Popis"/>
      </w:pPr>
      <w:bookmarkStart w:id="14" w:name="_Toc484952269"/>
      <w:r>
        <w:t xml:space="preserve">Obrázok </w:t>
      </w:r>
      <w:fldSimple w:instr=" SEQ Obrázok \* ARABIC ">
        <w:r>
          <w:rPr>
            <w:noProof/>
          </w:rPr>
          <w:t>2</w:t>
        </w:r>
      </w:fldSimple>
      <w:r>
        <w:t xml:space="preserve"> Schéma tried</w:t>
      </w:r>
      <w:bookmarkEnd w:id="14"/>
    </w:p>
    <w:p w:rsidR="00CE7971" w:rsidRPr="006F5DCC" w:rsidRDefault="005243DA" w:rsidP="005243DA">
      <w:pPr>
        <w:pStyle w:val="Nadpis1"/>
      </w:pPr>
      <w:bookmarkStart w:id="15" w:name="_Toc484952263"/>
      <w:r>
        <w:lastRenderedPageBreak/>
        <w:t>Popis implementácie</w:t>
      </w:r>
      <w:bookmarkEnd w:id="15"/>
    </w:p>
    <w:p w:rsidR="00943CE8" w:rsidRDefault="008F5BDE" w:rsidP="008F5BDE">
      <w:pPr>
        <w:pStyle w:val="Nadpis2"/>
      </w:pPr>
      <w:bookmarkStart w:id="16" w:name="_Toc484952264"/>
      <w:r>
        <w:t>Web servis (REST)</w:t>
      </w:r>
      <w:bookmarkEnd w:id="16"/>
    </w:p>
    <w:p w:rsidR="00B936C9" w:rsidRPr="00B936C9" w:rsidRDefault="00B936C9" w:rsidP="00B936C9">
      <w:r>
        <w:t xml:space="preserve">REST rozhranie je riešené pomocou knižníc jersey. Pre komunikáciu s JSON súbormi je možné využiť linky v tabuľke 1. </w:t>
      </w:r>
    </w:p>
    <w:p w:rsidR="00865D93" w:rsidRDefault="00865D93" w:rsidP="00865D93">
      <w:pPr>
        <w:pStyle w:val="Popis"/>
        <w:keepNext/>
      </w:pPr>
      <w:r>
        <w:t xml:space="preserve">Tabuľka </w:t>
      </w:r>
      <w:fldSimple w:instr=" SEQ Tabuľka \* ARABIC ">
        <w:r>
          <w:rPr>
            <w:noProof/>
          </w:rPr>
          <w:t>1</w:t>
        </w:r>
      </w:fldSimple>
      <w:r>
        <w:t xml:space="preserve"> JSON linky</w:t>
      </w:r>
    </w:p>
    <w:tbl>
      <w:tblPr>
        <w:tblW w:w="7582" w:type="dxa"/>
        <w:jc w:val="center"/>
        <w:tblCellMar>
          <w:left w:w="70" w:type="dxa"/>
          <w:right w:w="70" w:type="dxa"/>
        </w:tblCellMar>
        <w:tblLook w:val="04A0"/>
      </w:tblPr>
      <w:tblGrid>
        <w:gridCol w:w="1047"/>
        <w:gridCol w:w="4347"/>
        <w:gridCol w:w="2860"/>
      </w:tblGrid>
      <w:tr w:rsidR="00865D93" w:rsidRPr="00865D93" w:rsidTr="00C71467">
        <w:trPr>
          <w:trHeight w:val="300"/>
          <w:jc w:val="center"/>
        </w:trPr>
        <w:tc>
          <w:tcPr>
            <w:tcW w:w="3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DELETE</w:t>
            </w:r>
          </w:p>
        </w:tc>
        <w:tc>
          <w:tcPr>
            <w:tcW w:w="4347" w:type="dxa"/>
            <w:tcBorders>
              <w:top w:val="single" w:sz="4" w:space="0" w:color="auto"/>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/data</w:t>
            </w:r>
          </w:p>
        </w:tc>
        <w:tc>
          <w:tcPr>
            <w:tcW w:w="2860" w:type="dxa"/>
            <w:tcBorders>
              <w:top w:val="single" w:sz="4" w:space="0" w:color="auto"/>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DataResource</w:t>
            </w:r>
          </w:p>
        </w:tc>
      </w:tr>
      <w:tr w:rsidR="00865D93" w:rsidRPr="00865D93" w:rsidTr="00C71467">
        <w:trPr>
          <w:trHeight w:val="300"/>
          <w:jc w:val="center"/>
        </w:trPr>
        <w:tc>
          <w:tcPr>
            <w:tcW w:w="375"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GET</w:t>
            </w:r>
          </w:p>
        </w:tc>
        <w:tc>
          <w:tcPr>
            <w:tcW w:w="4347"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/data</w:t>
            </w:r>
            <w:r w:rsidR="00C71467" w:rsidRPr="00C71467">
              <w:rPr>
                <w:lang w:eastAsia="sk-SK"/>
              </w:rPr>
              <w:t>{?idZariadenia}{?nazov}</w:t>
            </w:r>
          </w:p>
        </w:tc>
        <w:tc>
          <w:tcPr>
            <w:tcW w:w="2860"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DataResource</w:t>
            </w:r>
          </w:p>
        </w:tc>
      </w:tr>
      <w:tr w:rsidR="00865D93" w:rsidRPr="00865D93" w:rsidTr="00C71467">
        <w:trPr>
          <w:trHeight w:val="300"/>
          <w:jc w:val="center"/>
        </w:trPr>
        <w:tc>
          <w:tcPr>
            <w:tcW w:w="375"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POST</w:t>
            </w:r>
          </w:p>
        </w:tc>
        <w:tc>
          <w:tcPr>
            <w:tcW w:w="4347"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/data</w:t>
            </w:r>
          </w:p>
        </w:tc>
        <w:tc>
          <w:tcPr>
            <w:tcW w:w="2860"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DataResource</w:t>
            </w:r>
          </w:p>
        </w:tc>
      </w:tr>
      <w:tr w:rsidR="00865D93" w:rsidRPr="00865D93" w:rsidTr="00C71467">
        <w:trPr>
          <w:trHeight w:val="300"/>
          <w:jc w:val="center"/>
        </w:trPr>
        <w:tc>
          <w:tcPr>
            <w:tcW w:w="375"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PUT</w:t>
            </w:r>
          </w:p>
        </w:tc>
        <w:tc>
          <w:tcPr>
            <w:tcW w:w="4347"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/data</w:t>
            </w:r>
          </w:p>
        </w:tc>
        <w:tc>
          <w:tcPr>
            <w:tcW w:w="2860"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DataResource</w:t>
            </w:r>
          </w:p>
        </w:tc>
      </w:tr>
      <w:tr w:rsidR="00865D93" w:rsidRPr="00865D93" w:rsidTr="00C71467">
        <w:trPr>
          <w:trHeight w:val="300"/>
          <w:jc w:val="center"/>
        </w:trPr>
        <w:tc>
          <w:tcPr>
            <w:tcW w:w="375"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DELETE</w:t>
            </w:r>
          </w:p>
        </w:tc>
        <w:tc>
          <w:tcPr>
            <w:tcW w:w="4347"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/data/{id}</w:t>
            </w:r>
          </w:p>
        </w:tc>
        <w:tc>
          <w:tcPr>
            <w:tcW w:w="2860"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DataResource</w:t>
            </w:r>
          </w:p>
        </w:tc>
      </w:tr>
      <w:tr w:rsidR="00865D93" w:rsidRPr="00865D93" w:rsidTr="00C71467">
        <w:trPr>
          <w:trHeight w:val="300"/>
          <w:jc w:val="center"/>
        </w:trPr>
        <w:tc>
          <w:tcPr>
            <w:tcW w:w="375"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GET</w:t>
            </w:r>
          </w:p>
        </w:tc>
        <w:tc>
          <w:tcPr>
            <w:tcW w:w="4347"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/data/{id}</w:t>
            </w:r>
          </w:p>
        </w:tc>
        <w:tc>
          <w:tcPr>
            <w:tcW w:w="2860"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DataResource</w:t>
            </w:r>
          </w:p>
        </w:tc>
      </w:tr>
      <w:tr w:rsidR="00865D93" w:rsidRPr="00865D93" w:rsidTr="00C71467">
        <w:trPr>
          <w:trHeight w:val="300"/>
          <w:jc w:val="center"/>
        </w:trPr>
        <w:tc>
          <w:tcPr>
            <w:tcW w:w="375"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DELETE</w:t>
            </w:r>
          </w:p>
        </w:tc>
        <w:tc>
          <w:tcPr>
            <w:tcW w:w="4347"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/uzivatel</w:t>
            </w:r>
          </w:p>
        </w:tc>
        <w:tc>
          <w:tcPr>
            <w:tcW w:w="2860"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UzivatelResource</w:t>
            </w:r>
          </w:p>
        </w:tc>
      </w:tr>
      <w:tr w:rsidR="00865D93" w:rsidRPr="00865D93" w:rsidTr="00C71467">
        <w:trPr>
          <w:trHeight w:val="300"/>
          <w:jc w:val="center"/>
        </w:trPr>
        <w:tc>
          <w:tcPr>
            <w:tcW w:w="375"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GET</w:t>
            </w:r>
          </w:p>
        </w:tc>
        <w:tc>
          <w:tcPr>
            <w:tcW w:w="4347"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/uzivatel</w:t>
            </w:r>
            <w:r w:rsidR="00C71467" w:rsidRPr="00C71467">
              <w:rPr>
                <w:lang w:eastAsia="sk-SK"/>
              </w:rPr>
              <w:t>{?meno}{?priezvisko}</w:t>
            </w:r>
          </w:p>
        </w:tc>
        <w:tc>
          <w:tcPr>
            <w:tcW w:w="2860"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UzivatelResource</w:t>
            </w:r>
          </w:p>
        </w:tc>
      </w:tr>
      <w:tr w:rsidR="00865D93" w:rsidRPr="00865D93" w:rsidTr="00C71467">
        <w:trPr>
          <w:trHeight w:val="300"/>
          <w:jc w:val="center"/>
        </w:trPr>
        <w:tc>
          <w:tcPr>
            <w:tcW w:w="375"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POST</w:t>
            </w:r>
          </w:p>
        </w:tc>
        <w:tc>
          <w:tcPr>
            <w:tcW w:w="4347"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/uzivatel</w:t>
            </w:r>
          </w:p>
        </w:tc>
        <w:tc>
          <w:tcPr>
            <w:tcW w:w="2860"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UzivatelResource</w:t>
            </w:r>
          </w:p>
        </w:tc>
      </w:tr>
      <w:tr w:rsidR="00865D93" w:rsidRPr="00865D93" w:rsidTr="00C71467">
        <w:trPr>
          <w:trHeight w:val="300"/>
          <w:jc w:val="center"/>
        </w:trPr>
        <w:tc>
          <w:tcPr>
            <w:tcW w:w="375"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PUT</w:t>
            </w:r>
          </w:p>
        </w:tc>
        <w:tc>
          <w:tcPr>
            <w:tcW w:w="4347"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/uzivatel</w:t>
            </w:r>
          </w:p>
        </w:tc>
        <w:tc>
          <w:tcPr>
            <w:tcW w:w="2860"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UzivatelResource</w:t>
            </w:r>
          </w:p>
        </w:tc>
      </w:tr>
      <w:tr w:rsidR="00865D93" w:rsidRPr="00865D93" w:rsidTr="00C71467">
        <w:trPr>
          <w:trHeight w:val="300"/>
          <w:jc w:val="center"/>
        </w:trPr>
        <w:tc>
          <w:tcPr>
            <w:tcW w:w="375"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DELETE</w:t>
            </w:r>
          </w:p>
        </w:tc>
        <w:tc>
          <w:tcPr>
            <w:tcW w:w="4347"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/uzivatel/{id}</w:t>
            </w:r>
          </w:p>
        </w:tc>
        <w:tc>
          <w:tcPr>
            <w:tcW w:w="2860"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UzivatelResource</w:t>
            </w:r>
          </w:p>
        </w:tc>
      </w:tr>
      <w:tr w:rsidR="00865D93" w:rsidRPr="00865D93" w:rsidTr="00C71467">
        <w:trPr>
          <w:trHeight w:val="300"/>
          <w:jc w:val="center"/>
        </w:trPr>
        <w:tc>
          <w:tcPr>
            <w:tcW w:w="375"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GET</w:t>
            </w:r>
          </w:p>
        </w:tc>
        <w:tc>
          <w:tcPr>
            <w:tcW w:w="4347"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/uzivatel/{id}</w:t>
            </w:r>
          </w:p>
        </w:tc>
        <w:tc>
          <w:tcPr>
            <w:tcW w:w="2860"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UzivatelResource</w:t>
            </w:r>
          </w:p>
        </w:tc>
      </w:tr>
      <w:tr w:rsidR="00865D93" w:rsidRPr="00865D93" w:rsidTr="00C71467">
        <w:trPr>
          <w:trHeight w:val="300"/>
          <w:jc w:val="center"/>
        </w:trPr>
        <w:tc>
          <w:tcPr>
            <w:tcW w:w="375"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DELETE</w:t>
            </w:r>
          </w:p>
        </w:tc>
        <w:tc>
          <w:tcPr>
            <w:tcW w:w="4347"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/zariadenie</w:t>
            </w:r>
          </w:p>
        </w:tc>
        <w:tc>
          <w:tcPr>
            <w:tcW w:w="2860"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ZariadenieResource</w:t>
            </w:r>
          </w:p>
        </w:tc>
      </w:tr>
      <w:tr w:rsidR="00865D93" w:rsidRPr="00865D93" w:rsidTr="00C71467">
        <w:trPr>
          <w:trHeight w:val="300"/>
          <w:jc w:val="center"/>
        </w:trPr>
        <w:tc>
          <w:tcPr>
            <w:tcW w:w="375"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GET</w:t>
            </w:r>
          </w:p>
        </w:tc>
        <w:tc>
          <w:tcPr>
            <w:tcW w:w="4347"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/zariadenie</w:t>
            </w:r>
            <w:r w:rsidR="00C71467" w:rsidRPr="00C71467">
              <w:rPr>
                <w:lang w:eastAsia="sk-SK"/>
              </w:rPr>
              <w:t>{?idUzivatela}{?nazov}</w:t>
            </w:r>
          </w:p>
        </w:tc>
        <w:tc>
          <w:tcPr>
            <w:tcW w:w="2860"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ZariadenieResource</w:t>
            </w:r>
          </w:p>
        </w:tc>
      </w:tr>
      <w:tr w:rsidR="00865D93" w:rsidRPr="00865D93" w:rsidTr="00C71467">
        <w:trPr>
          <w:trHeight w:val="300"/>
          <w:jc w:val="center"/>
        </w:trPr>
        <w:tc>
          <w:tcPr>
            <w:tcW w:w="375"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POST</w:t>
            </w:r>
          </w:p>
        </w:tc>
        <w:tc>
          <w:tcPr>
            <w:tcW w:w="4347"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/zariadenie</w:t>
            </w:r>
          </w:p>
        </w:tc>
        <w:tc>
          <w:tcPr>
            <w:tcW w:w="2860"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ZariadenieResource</w:t>
            </w:r>
          </w:p>
        </w:tc>
      </w:tr>
      <w:tr w:rsidR="00865D93" w:rsidRPr="00865D93" w:rsidTr="00C71467">
        <w:trPr>
          <w:trHeight w:val="300"/>
          <w:jc w:val="center"/>
        </w:trPr>
        <w:tc>
          <w:tcPr>
            <w:tcW w:w="375"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PUT</w:t>
            </w:r>
          </w:p>
        </w:tc>
        <w:tc>
          <w:tcPr>
            <w:tcW w:w="4347"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/zariadenie</w:t>
            </w:r>
          </w:p>
        </w:tc>
        <w:tc>
          <w:tcPr>
            <w:tcW w:w="2860"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ZariadenieResource</w:t>
            </w:r>
          </w:p>
        </w:tc>
      </w:tr>
      <w:tr w:rsidR="00865D93" w:rsidRPr="00865D93" w:rsidTr="00C71467">
        <w:trPr>
          <w:trHeight w:val="300"/>
          <w:jc w:val="center"/>
        </w:trPr>
        <w:tc>
          <w:tcPr>
            <w:tcW w:w="375"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DELETE</w:t>
            </w:r>
          </w:p>
        </w:tc>
        <w:tc>
          <w:tcPr>
            <w:tcW w:w="4347"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/zariadenie/{id}</w:t>
            </w:r>
          </w:p>
        </w:tc>
        <w:tc>
          <w:tcPr>
            <w:tcW w:w="2860"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ZariadenieResource</w:t>
            </w:r>
          </w:p>
        </w:tc>
      </w:tr>
      <w:tr w:rsidR="00865D93" w:rsidRPr="00865D93" w:rsidTr="00C71467">
        <w:trPr>
          <w:trHeight w:val="300"/>
          <w:jc w:val="center"/>
        </w:trPr>
        <w:tc>
          <w:tcPr>
            <w:tcW w:w="375"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865D93">
            <w:pPr>
              <w:pStyle w:val="Tabulka"/>
              <w:rPr>
                <w:lang w:eastAsia="sk-SK"/>
              </w:rPr>
            </w:pPr>
            <w:r w:rsidRPr="00865D93">
              <w:rPr>
                <w:lang w:eastAsia="sk-SK"/>
              </w:rPr>
              <w:t>GET</w:t>
            </w:r>
          </w:p>
        </w:tc>
        <w:tc>
          <w:tcPr>
            <w:tcW w:w="4347"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/zariadenie/{id}</w:t>
            </w:r>
          </w:p>
        </w:tc>
        <w:tc>
          <w:tcPr>
            <w:tcW w:w="2860"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865D93">
            <w:pPr>
              <w:pStyle w:val="Tabulka"/>
              <w:rPr>
                <w:lang w:eastAsia="sk-SK"/>
              </w:rPr>
            </w:pPr>
            <w:r w:rsidRPr="00865D93">
              <w:rPr>
                <w:lang w:eastAsia="sk-SK"/>
              </w:rPr>
              <w:t>ZariadenieResource</w:t>
            </w:r>
          </w:p>
        </w:tc>
      </w:tr>
    </w:tbl>
    <w:p w:rsidR="00865D93" w:rsidRDefault="00865D93" w:rsidP="00865D93">
      <w:pPr>
        <w:pStyle w:val="Tabulka"/>
      </w:pPr>
    </w:p>
    <w:p w:rsidR="00865D93" w:rsidRDefault="00CE7971" w:rsidP="00CE7971">
      <w:r>
        <w:t>Program využíva na komunikáciu 3 JSON  dátové predpisy, ktorými sú užívateľ, zariadenie a dáta. Užívateľ vlastní zariadenia, ktoré obsahujú dáta.</w:t>
      </w:r>
    </w:p>
    <w:p w:rsidR="00AE1344" w:rsidRPr="00865D93" w:rsidRDefault="00AE1344" w:rsidP="00CE7971">
      <w:r>
        <w:t>Užívateľ obsahuje id, meno a priezvisko.</w:t>
      </w:r>
    </w:p>
    <w:p w:rsidR="00B06510" w:rsidRDefault="00A13717" w:rsidP="00B06510">
      <w:pPr>
        <w:pStyle w:val="Obrzok"/>
      </w:pPr>
      <w:r>
        <w:pict>
          <v:shape id="_x0000_i1026" type="#_x0000_t75" style="width:178.45pt;height:63.25pt">
            <v:imagedata r:id="rId15" o:title="uzivatelJSON"/>
          </v:shape>
        </w:pict>
      </w:r>
    </w:p>
    <w:p w:rsidR="000452E0" w:rsidRDefault="00B06510" w:rsidP="00B06510">
      <w:pPr>
        <w:pStyle w:val="Popis"/>
      </w:pPr>
      <w:bookmarkStart w:id="17" w:name="_Toc484952270"/>
      <w:r>
        <w:t xml:space="preserve">Obrázok </w:t>
      </w:r>
      <w:fldSimple w:instr=" SEQ Obrázok \* ARABIC ">
        <w:r w:rsidR="00841734">
          <w:rPr>
            <w:noProof/>
          </w:rPr>
          <w:t>3</w:t>
        </w:r>
      </w:fldSimple>
      <w:r>
        <w:t xml:space="preserve"> JSON uzivatel</w:t>
      </w:r>
      <w:bookmarkEnd w:id="17"/>
    </w:p>
    <w:p w:rsidR="00B06510" w:rsidRDefault="00B06510" w:rsidP="00B06510"/>
    <w:p w:rsidR="00AE1344" w:rsidRDefault="00AE1344">
      <w:pPr>
        <w:spacing w:after="0" w:line="240" w:lineRule="auto"/>
        <w:ind w:firstLine="0"/>
        <w:jc w:val="left"/>
      </w:pPr>
      <w:r>
        <w:br w:type="page"/>
      </w:r>
    </w:p>
    <w:p w:rsidR="00B06510" w:rsidRDefault="00AE1344" w:rsidP="00B06510">
      <w:r>
        <w:lastRenderedPageBreak/>
        <w:t>Zariadenie obsahuje id, názov a id užívateľa ktorému toto zariadenie patrí.</w:t>
      </w:r>
    </w:p>
    <w:p w:rsidR="00B06510" w:rsidRDefault="00A13717" w:rsidP="00B06510">
      <w:pPr>
        <w:pStyle w:val="Obrzok"/>
      </w:pPr>
      <w:r>
        <w:pict>
          <v:shape id="_x0000_i1027" type="#_x0000_t75" style="width:195.35pt;height:69.5pt">
            <v:imagedata r:id="rId16" o:title="zariadenieJSON"/>
          </v:shape>
        </w:pict>
      </w:r>
    </w:p>
    <w:p w:rsidR="00B06510" w:rsidRDefault="00B06510" w:rsidP="00B06510">
      <w:pPr>
        <w:pStyle w:val="Popis"/>
      </w:pPr>
      <w:bookmarkStart w:id="18" w:name="_Toc484952271"/>
      <w:r>
        <w:t xml:space="preserve">Obrázok </w:t>
      </w:r>
      <w:fldSimple w:instr=" SEQ Obrázok \* ARABIC ">
        <w:r w:rsidR="00841734">
          <w:rPr>
            <w:noProof/>
          </w:rPr>
          <w:t>4</w:t>
        </w:r>
      </w:fldSimple>
      <w:r>
        <w:t xml:space="preserve"> JSON zariadenie</w:t>
      </w:r>
      <w:bookmarkEnd w:id="18"/>
    </w:p>
    <w:p w:rsidR="00B06510" w:rsidRDefault="00445B49" w:rsidP="00B06510">
      <w:r>
        <w:t>Dáta obsahujú id, názov meranej veličiny, hodnotu meranej veličiny a jednotku. Id zariadenia označuje id zariadenia, ktorému dáta patria. Pri zázname alebo zmene záznamu dát je zapísaný dátum a čas zmeny.</w:t>
      </w:r>
    </w:p>
    <w:p w:rsidR="00B06510" w:rsidRDefault="00A13717" w:rsidP="00B06510">
      <w:pPr>
        <w:pStyle w:val="Obrzok"/>
      </w:pPr>
      <w:r>
        <w:pict>
          <v:shape id="_x0000_i1028" type="#_x0000_t75" style="width:209.75pt;height:110.2pt">
            <v:imagedata r:id="rId17" o:title="dataJSON"/>
          </v:shape>
        </w:pict>
      </w:r>
    </w:p>
    <w:p w:rsidR="00B06510" w:rsidRDefault="00B06510" w:rsidP="00B06510">
      <w:pPr>
        <w:pStyle w:val="Popis"/>
      </w:pPr>
      <w:bookmarkStart w:id="19" w:name="_Toc484952272"/>
      <w:r>
        <w:t xml:space="preserve">Obrázok </w:t>
      </w:r>
      <w:fldSimple w:instr=" SEQ Obrázok \* ARABIC ">
        <w:r w:rsidR="00841734">
          <w:rPr>
            <w:noProof/>
          </w:rPr>
          <w:t>5</w:t>
        </w:r>
      </w:fldSimple>
      <w:r>
        <w:t xml:space="preserve"> JSON data</w:t>
      </w:r>
      <w:bookmarkEnd w:id="19"/>
    </w:p>
    <w:p w:rsidR="00B06510" w:rsidRPr="00B06510" w:rsidRDefault="00B06510" w:rsidP="00B06510"/>
    <w:p w:rsidR="008F5BDE" w:rsidRDefault="008F5BDE" w:rsidP="008F5BDE">
      <w:pPr>
        <w:pStyle w:val="Nadpis2"/>
      </w:pPr>
      <w:bookmarkStart w:id="20" w:name="_Toc484952265"/>
      <w:r>
        <w:t>Prezentačná časť</w:t>
      </w:r>
      <w:bookmarkEnd w:id="20"/>
    </w:p>
    <w:p w:rsidR="00B14A5C" w:rsidRPr="00D739C6" w:rsidRDefault="00D739C6" w:rsidP="00D739C6">
      <w:r>
        <w:t>Zobrazovanie dát je vyriešené cez web rozhranie s využitím knižníc View.</w:t>
      </w:r>
      <w:r w:rsidR="00B14A5C">
        <w:t xml:space="preserve"> Web rozhranie dovoľuje čítanie, vytváranie a mazanie dát, užívateľov a zariadení.</w:t>
      </w:r>
      <w:r w:rsidR="007A78C1">
        <w:t xml:space="preserve"> Pre obmedzenia HTML sú využívané len GET metódy.</w:t>
      </w:r>
    </w:p>
    <w:p w:rsidR="00865D93" w:rsidRDefault="00865D93" w:rsidP="00865D93">
      <w:pPr>
        <w:pStyle w:val="Popis"/>
        <w:keepNext/>
      </w:pPr>
      <w:r>
        <w:t xml:space="preserve">Tabuľka </w:t>
      </w:r>
      <w:fldSimple w:instr=" SEQ Tabuľka \* ARABIC ">
        <w:r>
          <w:rPr>
            <w:noProof/>
          </w:rPr>
          <w:t>2</w:t>
        </w:r>
      </w:fldSimple>
      <w:r>
        <w:t xml:space="preserve"> web linky</w:t>
      </w:r>
    </w:p>
    <w:tbl>
      <w:tblPr>
        <w:tblW w:w="7847" w:type="dxa"/>
        <w:jc w:val="center"/>
        <w:tblCellMar>
          <w:left w:w="70" w:type="dxa"/>
          <w:right w:w="70" w:type="dxa"/>
        </w:tblCellMar>
        <w:tblLook w:val="04A0"/>
      </w:tblPr>
      <w:tblGrid>
        <w:gridCol w:w="494"/>
        <w:gridCol w:w="5254"/>
        <w:gridCol w:w="2433"/>
      </w:tblGrid>
      <w:tr w:rsidR="00865D93" w:rsidRPr="00865D93" w:rsidTr="006B112E">
        <w:trPr>
          <w:trHeight w:val="300"/>
          <w:jc w:val="center"/>
        </w:trPr>
        <w:tc>
          <w:tcPr>
            <w:tcW w:w="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GET</w:t>
            </w:r>
          </w:p>
        </w:tc>
        <w:tc>
          <w:tcPr>
            <w:tcW w:w="5254" w:type="dxa"/>
            <w:tcBorders>
              <w:top w:val="single" w:sz="4" w:space="0" w:color="auto"/>
              <w:left w:val="nil"/>
              <w:bottom w:val="single" w:sz="4" w:space="0" w:color="auto"/>
              <w:right w:val="single" w:sz="4" w:space="0" w:color="auto"/>
            </w:tcBorders>
            <w:shd w:val="clear" w:color="auto" w:fill="auto"/>
            <w:noWrap/>
            <w:vAlign w:val="bottom"/>
            <w:hideMark/>
          </w:tcPr>
          <w:p w:rsidR="00865D93" w:rsidRPr="00865D93" w:rsidRDefault="00865D93" w:rsidP="00F62C6C">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/HTML/data</w:t>
            </w:r>
            <w:r w:rsidR="006B112E" w:rsidRPr="006B112E">
              <w:rPr>
                <w:rFonts w:ascii="Calibri" w:eastAsia="Times New Roman" w:hAnsi="Calibri"/>
                <w:color w:val="000000"/>
                <w:sz w:val="22"/>
                <w:lang w:eastAsia="sk-SK"/>
              </w:rPr>
              <w:t>{?nazov}{?idZariadenia}</w:t>
            </w:r>
          </w:p>
        </w:tc>
        <w:tc>
          <w:tcPr>
            <w:tcW w:w="2433" w:type="dxa"/>
            <w:tcBorders>
              <w:top w:val="single" w:sz="4" w:space="0" w:color="auto"/>
              <w:left w:val="nil"/>
              <w:bottom w:val="single" w:sz="4" w:space="0" w:color="auto"/>
              <w:right w:val="single" w:sz="4" w:space="0" w:color="auto"/>
            </w:tcBorders>
            <w:shd w:val="clear" w:color="auto" w:fill="auto"/>
            <w:noWrap/>
            <w:vAlign w:val="bottom"/>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DataHTMLResource</w:t>
            </w:r>
          </w:p>
        </w:tc>
      </w:tr>
      <w:tr w:rsidR="00865D93" w:rsidRPr="00865D93" w:rsidTr="006B112E">
        <w:trPr>
          <w:trHeight w:val="300"/>
          <w:jc w:val="center"/>
        </w:trPr>
        <w:tc>
          <w:tcPr>
            <w:tcW w:w="160"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GET</w:t>
            </w:r>
          </w:p>
        </w:tc>
        <w:tc>
          <w:tcPr>
            <w:tcW w:w="5254"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F62C6C">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/HTML/data/delete</w:t>
            </w:r>
            <w:r w:rsidR="00F62C6C" w:rsidRPr="00F62C6C">
              <w:rPr>
                <w:rFonts w:ascii="Calibri" w:eastAsia="Times New Roman" w:hAnsi="Calibri"/>
                <w:color w:val="000000"/>
                <w:sz w:val="22"/>
                <w:lang w:eastAsia="sk-SK"/>
              </w:rPr>
              <w:t>{?id}</w:t>
            </w:r>
          </w:p>
        </w:tc>
        <w:tc>
          <w:tcPr>
            <w:tcW w:w="2433"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DataHTMLResource</w:t>
            </w:r>
          </w:p>
        </w:tc>
      </w:tr>
      <w:tr w:rsidR="00865D93" w:rsidRPr="00865D93" w:rsidTr="006B112E">
        <w:trPr>
          <w:trHeight w:val="300"/>
          <w:jc w:val="center"/>
        </w:trPr>
        <w:tc>
          <w:tcPr>
            <w:tcW w:w="160"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GET</w:t>
            </w:r>
          </w:p>
        </w:tc>
        <w:tc>
          <w:tcPr>
            <w:tcW w:w="5254"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/HTML/data/new</w:t>
            </w:r>
            <w:r w:rsidR="006B112E">
              <w:t xml:space="preserve"> </w:t>
            </w:r>
            <w:r w:rsidR="006B112E" w:rsidRPr="006B112E">
              <w:rPr>
                <w:rFonts w:ascii="Calibri" w:eastAsia="Times New Roman" w:hAnsi="Calibri"/>
                <w:color w:val="000000"/>
                <w:sz w:val="22"/>
                <w:lang w:eastAsia="sk-SK"/>
              </w:rPr>
              <w:t>{?idZariadenia}{?nazov}{?hodnota}{?jednotka}</w:t>
            </w:r>
          </w:p>
        </w:tc>
        <w:tc>
          <w:tcPr>
            <w:tcW w:w="2433"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DataHTMLResource</w:t>
            </w:r>
          </w:p>
        </w:tc>
      </w:tr>
      <w:tr w:rsidR="00865D93" w:rsidRPr="00865D93" w:rsidTr="006B112E">
        <w:trPr>
          <w:trHeight w:val="300"/>
          <w:jc w:val="center"/>
        </w:trPr>
        <w:tc>
          <w:tcPr>
            <w:tcW w:w="160"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GET</w:t>
            </w:r>
          </w:p>
        </w:tc>
        <w:tc>
          <w:tcPr>
            <w:tcW w:w="5254"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/HTML/uzivatel</w:t>
            </w:r>
            <w:r w:rsidR="00F62C6C" w:rsidRPr="00F62C6C">
              <w:rPr>
                <w:rFonts w:ascii="Calibri" w:eastAsia="Times New Roman" w:hAnsi="Calibri"/>
                <w:color w:val="000000"/>
                <w:sz w:val="22"/>
                <w:lang w:eastAsia="sk-SK"/>
              </w:rPr>
              <w:t>{?meno}{?priezvisko}</w:t>
            </w:r>
          </w:p>
        </w:tc>
        <w:tc>
          <w:tcPr>
            <w:tcW w:w="2433"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UzivatelHTMLResource</w:t>
            </w:r>
          </w:p>
        </w:tc>
      </w:tr>
      <w:tr w:rsidR="00865D93" w:rsidRPr="00865D93" w:rsidTr="006B112E">
        <w:trPr>
          <w:trHeight w:val="300"/>
          <w:jc w:val="center"/>
        </w:trPr>
        <w:tc>
          <w:tcPr>
            <w:tcW w:w="160"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GET</w:t>
            </w:r>
          </w:p>
        </w:tc>
        <w:tc>
          <w:tcPr>
            <w:tcW w:w="5254"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F62C6C">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/HTML/uzivatel/delete</w:t>
            </w:r>
            <w:r w:rsidR="00F62C6C" w:rsidRPr="00F62C6C">
              <w:rPr>
                <w:rFonts w:ascii="Calibri" w:eastAsia="Times New Roman" w:hAnsi="Calibri"/>
                <w:color w:val="000000"/>
                <w:sz w:val="22"/>
                <w:lang w:eastAsia="sk-SK"/>
              </w:rPr>
              <w:t>{?id}</w:t>
            </w:r>
            <w:r w:rsidRPr="00865D93">
              <w:rPr>
                <w:rFonts w:ascii="Calibri" w:eastAsia="Times New Roman" w:hAnsi="Calibri"/>
                <w:color w:val="000000"/>
                <w:sz w:val="22"/>
                <w:lang w:eastAsia="sk-SK"/>
              </w:rPr>
              <w:t xml:space="preserve"> </w:t>
            </w:r>
          </w:p>
        </w:tc>
        <w:tc>
          <w:tcPr>
            <w:tcW w:w="2433"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UzivatelHTMLResource</w:t>
            </w:r>
          </w:p>
        </w:tc>
      </w:tr>
      <w:tr w:rsidR="00865D93" w:rsidRPr="00865D93" w:rsidTr="006B112E">
        <w:trPr>
          <w:trHeight w:val="300"/>
          <w:jc w:val="center"/>
        </w:trPr>
        <w:tc>
          <w:tcPr>
            <w:tcW w:w="160"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GET</w:t>
            </w:r>
          </w:p>
        </w:tc>
        <w:tc>
          <w:tcPr>
            <w:tcW w:w="5254"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F62C6C">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/HTML/uzivatel/new</w:t>
            </w:r>
            <w:r w:rsidR="00F62C6C" w:rsidRPr="00F62C6C">
              <w:rPr>
                <w:rFonts w:ascii="Calibri" w:eastAsia="Times New Roman" w:hAnsi="Calibri"/>
                <w:color w:val="000000"/>
                <w:sz w:val="22"/>
                <w:lang w:eastAsia="sk-SK"/>
              </w:rPr>
              <w:t>{?meno}{?priezvisko}</w:t>
            </w:r>
          </w:p>
        </w:tc>
        <w:tc>
          <w:tcPr>
            <w:tcW w:w="2433"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UzivatelHTMLResource</w:t>
            </w:r>
          </w:p>
        </w:tc>
      </w:tr>
      <w:tr w:rsidR="00865D93" w:rsidRPr="00865D93" w:rsidTr="006B112E">
        <w:trPr>
          <w:trHeight w:val="300"/>
          <w:jc w:val="center"/>
        </w:trPr>
        <w:tc>
          <w:tcPr>
            <w:tcW w:w="160"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GET</w:t>
            </w:r>
          </w:p>
        </w:tc>
        <w:tc>
          <w:tcPr>
            <w:tcW w:w="5254"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/HTML/zariadenie</w:t>
            </w:r>
            <w:r w:rsidR="006B112E" w:rsidRPr="006B112E">
              <w:rPr>
                <w:rFonts w:ascii="Calibri" w:eastAsia="Times New Roman" w:hAnsi="Calibri"/>
                <w:color w:val="000000"/>
                <w:sz w:val="22"/>
                <w:lang w:eastAsia="sk-SK"/>
              </w:rPr>
              <w:t>{?nazov}{idUzivatela}</w:t>
            </w:r>
          </w:p>
        </w:tc>
        <w:tc>
          <w:tcPr>
            <w:tcW w:w="2433"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ZariadenieHTMLResource</w:t>
            </w:r>
          </w:p>
        </w:tc>
      </w:tr>
      <w:tr w:rsidR="00865D93" w:rsidRPr="00865D93" w:rsidTr="006B112E">
        <w:trPr>
          <w:trHeight w:val="300"/>
          <w:jc w:val="center"/>
        </w:trPr>
        <w:tc>
          <w:tcPr>
            <w:tcW w:w="160"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GET</w:t>
            </w:r>
          </w:p>
        </w:tc>
        <w:tc>
          <w:tcPr>
            <w:tcW w:w="5254"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/HTML/zariadenie/delete</w:t>
            </w:r>
            <w:r w:rsidR="006B112E" w:rsidRPr="00F62C6C">
              <w:rPr>
                <w:rFonts w:ascii="Calibri" w:eastAsia="Times New Roman" w:hAnsi="Calibri"/>
                <w:color w:val="000000"/>
                <w:sz w:val="22"/>
                <w:lang w:eastAsia="sk-SK"/>
              </w:rPr>
              <w:t>{?id}</w:t>
            </w:r>
          </w:p>
        </w:tc>
        <w:tc>
          <w:tcPr>
            <w:tcW w:w="2433"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ZariadenieHTMLResource</w:t>
            </w:r>
          </w:p>
        </w:tc>
      </w:tr>
      <w:tr w:rsidR="00865D93" w:rsidRPr="00865D93" w:rsidTr="006B112E">
        <w:trPr>
          <w:trHeight w:val="300"/>
          <w:jc w:val="center"/>
        </w:trPr>
        <w:tc>
          <w:tcPr>
            <w:tcW w:w="160" w:type="dxa"/>
            <w:tcBorders>
              <w:top w:val="nil"/>
              <w:left w:val="single" w:sz="4" w:space="0" w:color="auto"/>
              <w:bottom w:val="single" w:sz="4" w:space="0" w:color="auto"/>
              <w:right w:val="single" w:sz="4" w:space="0" w:color="auto"/>
            </w:tcBorders>
            <w:shd w:val="clear" w:color="auto" w:fill="auto"/>
            <w:noWrap/>
            <w:vAlign w:val="center"/>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GET</w:t>
            </w:r>
          </w:p>
        </w:tc>
        <w:tc>
          <w:tcPr>
            <w:tcW w:w="5254"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/HTML/zariadenie/new</w:t>
            </w:r>
            <w:r w:rsidR="006B112E" w:rsidRPr="006B112E">
              <w:rPr>
                <w:rFonts w:ascii="Calibri" w:eastAsia="Times New Roman" w:hAnsi="Calibri"/>
                <w:color w:val="000000"/>
                <w:sz w:val="22"/>
                <w:lang w:eastAsia="sk-SK"/>
              </w:rPr>
              <w:t>{?idUzivatela}{?nazov}</w:t>
            </w:r>
          </w:p>
        </w:tc>
        <w:tc>
          <w:tcPr>
            <w:tcW w:w="2433" w:type="dxa"/>
            <w:tcBorders>
              <w:top w:val="nil"/>
              <w:left w:val="nil"/>
              <w:bottom w:val="single" w:sz="4" w:space="0" w:color="auto"/>
              <w:right w:val="single" w:sz="4" w:space="0" w:color="auto"/>
            </w:tcBorders>
            <w:shd w:val="clear" w:color="auto" w:fill="auto"/>
            <w:noWrap/>
            <w:vAlign w:val="bottom"/>
            <w:hideMark/>
          </w:tcPr>
          <w:p w:rsidR="00865D93" w:rsidRPr="00865D93" w:rsidRDefault="00865D93" w:rsidP="00E16E72">
            <w:pPr>
              <w:pStyle w:val="Tabulka"/>
              <w:rPr>
                <w:rFonts w:ascii="Calibri" w:eastAsia="Times New Roman" w:hAnsi="Calibri"/>
                <w:color w:val="000000"/>
                <w:sz w:val="22"/>
                <w:lang w:eastAsia="sk-SK"/>
              </w:rPr>
            </w:pPr>
            <w:r w:rsidRPr="00865D93">
              <w:rPr>
                <w:rFonts w:ascii="Calibri" w:eastAsia="Times New Roman" w:hAnsi="Calibri"/>
                <w:color w:val="000000"/>
                <w:sz w:val="22"/>
                <w:lang w:eastAsia="sk-SK"/>
              </w:rPr>
              <w:t>ZariadenieHTMLResource</w:t>
            </w:r>
          </w:p>
        </w:tc>
      </w:tr>
    </w:tbl>
    <w:p w:rsidR="007A78C1" w:rsidRDefault="007A78C1" w:rsidP="00865D93"/>
    <w:p w:rsidR="007A78C1" w:rsidRDefault="007A78C1">
      <w:pPr>
        <w:spacing w:after="0" w:line="240" w:lineRule="auto"/>
        <w:ind w:firstLine="0"/>
        <w:jc w:val="left"/>
      </w:pPr>
      <w:r>
        <w:br w:type="page"/>
      </w:r>
    </w:p>
    <w:p w:rsidR="00865D93" w:rsidRPr="00865D93" w:rsidRDefault="007A78C1" w:rsidP="00865D93">
      <w:r>
        <w:lastRenderedPageBreak/>
        <w:t>Web rozhranie vyžaduje autentifikáciu pre prístup k dátam. Meno a heslo je v pridanom súbore</w:t>
      </w:r>
      <w:r w:rsidR="008B08B2">
        <w:t xml:space="preserve"> README</w:t>
      </w:r>
      <w:r>
        <w:t>.</w:t>
      </w:r>
    </w:p>
    <w:p w:rsidR="00A93302" w:rsidRDefault="00A13717" w:rsidP="00A93302">
      <w:pPr>
        <w:pStyle w:val="Obrzok"/>
      </w:pPr>
      <w:r>
        <w:pict>
          <v:shape id="_x0000_i1029" type="#_x0000_t75" style="width:438.9pt;height:289.25pt">
            <v:imagedata r:id="rId18" o:title="authentifikacia"/>
          </v:shape>
        </w:pict>
      </w:r>
    </w:p>
    <w:p w:rsidR="00A93302" w:rsidRDefault="00A93302" w:rsidP="00A93302">
      <w:pPr>
        <w:pStyle w:val="Popis"/>
      </w:pPr>
      <w:bookmarkStart w:id="21" w:name="_Toc484952273"/>
      <w:r>
        <w:t xml:space="preserve">Obrázok </w:t>
      </w:r>
      <w:fldSimple w:instr=" SEQ Obrázok \* ARABIC ">
        <w:r w:rsidR="00841734">
          <w:rPr>
            <w:noProof/>
          </w:rPr>
          <w:t>6</w:t>
        </w:r>
      </w:fldSimple>
      <w:r>
        <w:t xml:space="preserve"> HTML autentifikácia</w:t>
      </w:r>
      <w:bookmarkEnd w:id="21"/>
    </w:p>
    <w:p w:rsidR="00A93302" w:rsidRPr="00A93302" w:rsidRDefault="00097DBC" w:rsidP="00A93302">
      <w:r>
        <w:t>Web rozhranie je prístupné na adrese [adresa servera]/HTML/uzivatel, kde je vypísaný zoznam všetkých užívateľov.</w:t>
      </w:r>
    </w:p>
    <w:p w:rsidR="00A93302" w:rsidRDefault="00A13717" w:rsidP="00A93302">
      <w:pPr>
        <w:pStyle w:val="Obrzok"/>
      </w:pPr>
      <w:r>
        <w:pict>
          <v:shape id="_x0000_i1030" type="#_x0000_t75" style="width:439.5pt;height:234.15pt">
            <v:imagedata r:id="rId19" o:title="HTMLuzivatel"/>
          </v:shape>
        </w:pict>
      </w:r>
    </w:p>
    <w:p w:rsidR="00A93302" w:rsidRDefault="00A93302" w:rsidP="00A93302">
      <w:pPr>
        <w:pStyle w:val="Popis"/>
      </w:pPr>
      <w:bookmarkStart w:id="22" w:name="_Toc484952274"/>
      <w:r>
        <w:t xml:space="preserve">Obrázok </w:t>
      </w:r>
      <w:fldSimple w:instr=" SEQ Obrázok \* ARABIC ">
        <w:r w:rsidR="00841734">
          <w:rPr>
            <w:noProof/>
          </w:rPr>
          <w:t>7</w:t>
        </w:r>
      </w:fldSimple>
      <w:r>
        <w:t xml:space="preserve"> HTML zoznam užívateľov</w:t>
      </w:r>
      <w:bookmarkEnd w:id="22"/>
    </w:p>
    <w:p w:rsidR="00B251C4" w:rsidRPr="00B251C4" w:rsidRDefault="00B251C4" w:rsidP="00B251C4"/>
    <w:p w:rsidR="00A93302" w:rsidRDefault="00B251C4" w:rsidP="00A93302">
      <w:r>
        <w:lastRenderedPageBreak/>
        <w:t xml:space="preserve">Kliknutím na &gt;&gt; budú zobrazené zariadenie patriace danému </w:t>
      </w:r>
      <w:r w:rsidR="00953A0D">
        <w:t>užívateľovi</w:t>
      </w:r>
      <w:r>
        <w:t>.</w:t>
      </w:r>
    </w:p>
    <w:p w:rsidR="00A93302" w:rsidRDefault="00A13717" w:rsidP="00A93302">
      <w:pPr>
        <w:pStyle w:val="Obrzok"/>
      </w:pPr>
      <w:r>
        <w:pict>
          <v:shape id="_x0000_i1031" type="#_x0000_t75" style="width:438.9pt;height:250.45pt">
            <v:imagedata r:id="rId20" o:title="HTMLzariadenie"/>
          </v:shape>
        </w:pict>
      </w:r>
    </w:p>
    <w:p w:rsidR="00A93302" w:rsidRDefault="00A93302" w:rsidP="00A93302">
      <w:pPr>
        <w:pStyle w:val="Popis"/>
      </w:pPr>
      <w:bookmarkStart w:id="23" w:name="_Toc484952275"/>
      <w:r>
        <w:t xml:space="preserve">Obrázok </w:t>
      </w:r>
      <w:fldSimple w:instr=" SEQ Obrázok \* ARABIC ">
        <w:r w:rsidR="00841734">
          <w:rPr>
            <w:noProof/>
          </w:rPr>
          <w:t>8</w:t>
        </w:r>
      </w:fldSimple>
      <w:r>
        <w:t xml:space="preserve"> HTML zoznam zariadení</w:t>
      </w:r>
      <w:bookmarkEnd w:id="23"/>
    </w:p>
    <w:p w:rsidR="00A93302" w:rsidRDefault="00953A0D" w:rsidP="00A93302">
      <w:r>
        <w:t>Zariadenia obsahujú zoznam dát. Jedno zariadenie môže obsahovať rôzne dáta.</w:t>
      </w:r>
      <w:r w:rsidR="00B83A54">
        <w:t xml:space="preserve"> Dátum nie je možné zadať a je vytvorený pri zápise do databázy.</w:t>
      </w:r>
    </w:p>
    <w:p w:rsidR="00A93302" w:rsidRDefault="00A13717" w:rsidP="00A93302">
      <w:pPr>
        <w:pStyle w:val="Obrzok"/>
      </w:pPr>
      <w:r>
        <w:pict>
          <v:shape id="_x0000_i1032" type="#_x0000_t75" style="width:438.9pt;height:288.65pt">
            <v:imagedata r:id="rId21" o:title="HTMLdata"/>
          </v:shape>
        </w:pict>
      </w:r>
    </w:p>
    <w:p w:rsidR="00A93302" w:rsidRPr="00A93302" w:rsidRDefault="00A93302" w:rsidP="00A93302">
      <w:pPr>
        <w:pStyle w:val="Popis"/>
      </w:pPr>
      <w:bookmarkStart w:id="24" w:name="_Toc484952276"/>
      <w:r>
        <w:t xml:space="preserve">Obrázok </w:t>
      </w:r>
      <w:fldSimple w:instr=" SEQ Obrázok \* ARABIC ">
        <w:r w:rsidR="00841734">
          <w:rPr>
            <w:noProof/>
          </w:rPr>
          <w:t>9</w:t>
        </w:r>
      </w:fldSimple>
      <w:r>
        <w:t xml:space="preserve"> HTML zoznam dát</w:t>
      </w:r>
      <w:bookmarkEnd w:id="24"/>
    </w:p>
    <w:p w:rsidR="008F5BDE" w:rsidRDefault="008F5BDE" w:rsidP="008F5BDE">
      <w:pPr>
        <w:pStyle w:val="Nadpis2"/>
      </w:pPr>
      <w:bookmarkStart w:id="25" w:name="_Toc484952266"/>
      <w:r>
        <w:lastRenderedPageBreak/>
        <w:t>Koncové zariadenie</w:t>
      </w:r>
      <w:bookmarkEnd w:id="25"/>
    </w:p>
    <w:p w:rsidR="0084074F" w:rsidRPr="0084074F" w:rsidRDefault="0084074F" w:rsidP="0084074F">
      <w:r>
        <w:t>Senzor je reprezentovaný jednoduchým programom v JAVA. Program čaká na zadanie dát a potvrdenie enterom. Po odoslaní vypíše správu, od servera o prijatých dátach.</w:t>
      </w:r>
    </w:p>
    <w:p w:rsidR="001E726D" w:rsidRDefault="00A13717" w:rsidP="001E726D">
      <w:pPr>
        <w:pStyle w:val="Obrzok"/>
      </w:pPr>
      <w:r>
        <w:pict>
          <v:shape id="_x0000_i1033" type="#_x0000_t75" style="width:439.5pt;height:221.65pt">
            <v:imagedata r:id="rId22" o:title="senzor"/>
          </v:shape>
        </w:pict>
      </w:r>
    </w:p>
    <w:p w:rsidR="008F5BDE" w:rsidRPr="008F5BDE" w:rsidRDefault="001E726D" w:rsidP="001E726D">
      <w:pPr>
        <w:pStyle w:val="Popis"/>
      </w:pPr>
      <w:bookmarkStart w:id="26" w:name="_Toc484952277"/>
      <w:r>
        <w:t xml:space="preserve">Obrázok </w:t>
      </w:r>
      <w:fldSimple w:instr=" SEQ Obrázok \* ARABIC ">
        <w:r w:rsidR="00841734">
          <w:rPr>
            <w:noProof/>
          </w:rPr>
          <w:t>10</w:t>
        </w:r>
      </w:fldSimple>
      <w:r>
        <w:t xml:space="preserve"> Senzor program</w:t>
      </w:r>
      <w:bookmarkEnd w:id="26"/>
    </w:p>
    <w:bookmarkEnd w:id="6"/>
    <w:p w:rsidR="00936208" w:rsidRDefault="00936208" w:rsidP="00542016"/>
    <w:p w:rsidR="00BE45E9" w:rsidRDefault="00003ED8" w:rsidP="00BE45E9">
      <w:pPr>
        <w:pStyle w:val="Nadpis1"/>
        <w:numPr>
          <w:ilvl w:val="0"/>
          <w:numId w:val="0"/>
        </w:numPr>
      </w:pPr>
      <w:hyperlink r:id="rId23" w:anchor="Záver" w:history="1">
        <w:bookmarkStart w:id="27" w:name="_Toc434923888"/>
        <w:bookmarkStart w:id="28" w:name="_Toc484952267"/>
        <w:r w:rsidR="00BE45E9" w:rsidRPr="00FF2F86">
          <w:t>Záver</w:t>
        </w:r>
        <w:bookmarkEnd w:id="27"/>
        <w:bookmarkEnd w:id="28"/>
      </w:hyperlink>
    </w:p>
    <w:p w:rsidR="008B08B2" w:rsidRDefault="008B08B2" w:rsidP="008B08B2">
      <w:r>
        <w:t>Program sprostredkúva komunikáciu medzi senzormi a mySQL databázou. Dáta sú odosielané zo senzorov vo formáte JSON. Program poskytuje možnosť čítať a upravovať dáta v databáze cez web rozhranie. Dáta sa ukladajú do troch tabuliek. Vlastník dát je rozpoznateľný podľa jedinečného id medzi všetkými troma tabuľkami.</w:t>
      </w:r>
    </w:p>
    <w:p w:rsidR="00B816AA" w:rsidRPr="00FF2F86" w:rsidRDefault="00B816AA" w:rsidP="00E22A32">
      <w:pPr>
        <w:pStyle w:val="NormalnyBezOdseku"/>
      </w:pPr>
    </w:p>
    <w:sectPr w:rsidR="00B816AA" w:rsidRPr="00FF2F86" w:rsidSect="00DF773E">
      <w:pgSz w:w="11906" w:h="16838" w:code="9"/>
      <w:pgMar w:top="1418" w:right="1134" w:bottom="1418" w:left="1985"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CB8" w:rsidRDefault="006C6CB8" w:rsidP="00010988">
      <w:pPr>
        <w:spacing w:after="0" w:line="240" w:lineRule="auto"/>
      </w:pPr>
      <w:r>
        <w:separator/>
      </w:r>
    </w:p>
    <w:p w:rsidR="006C6CB8" w:rsidRDefault="006C6CB8"/>
    <w:p w:rsidR="006C6CB8" w:rsidRDefault="006C6CB8"/>
  </w:endnote>
  <w:endnote w:type="continuationSeparator" w:id="1">
    <w:p w:rsidR="006C6CB8" w:rsidRDefault="006C6CB8" w:rsidP="00010988">
      <w:pPr>
        <w:spacing w:after="0" w:line="240" w:lineRule="auto"/>
      </w:pPr>
      <w:r>
        <w:continuationSeparator/>
      </w:r>
    </w:p>
    <w:p w:rsidR="006C6CB8" w:rsidRDefault="006C6CB8"/>
    <w:p w:rsidR="006C6CB8" w:rsidRDefault="006C6CB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FA" w:rsidRDefault="00003ED8">
    <w:pPr>
      <w:pStyle w:val="Pta"/>
      <w:jc w:val="right"/>
    </w:pPr>
    <w:r>
      <w:fldChar w:fldCharType="begin"/>
    </w:r>
    <w:r w:rsidR="006229D1">
      <w:instrText>PAGE   \* MERGEFORMAT</w:instrText>
    </w:r>
    <w:r>
      <w:fldChar w:fldCharType="separate"/>
    </w:r>
    <w:r w:rsidR="003F57B8">
      <w:rPr>
        <w:noProof/>
      </w:rPr>
      <w:t>6</w:t>
    </w:r>
    <w:r>
      <w:fldChar w:fldCharType="end"/>
    </w:r>
  </w:p>
  <w:p w:rsidR="008B6EFA" w:rsidRDefault="008B6EFA" w:rsidP="00557A42">
    <w:pPr>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CB8" w:rsidRDefault="006C6CB8" w:rsidP="00010988">
      <w:pPr>
        <w:spacing w:after="0" w:line="240" w:lineRule="auto"/>
      </w:pPr>
      <w:r>
        <w:separator/>
      </w:r>
    </w:p>
    <w:p w:rsidR="006C6CB8" w:rsidRDefault="006C6CB8"/>
    <w:p w:rsidR="006C6CB8" w:rsidRDefault="006C6CB8"/>
  </w:footnote>
  <w:footnote w:type="continuationSeparator" w:id="1">
    <w:p w:rsidR="006C6CB8" w:rsidRDefault="006C6CB8" w:rsidP="00010988">
      <w:pPr>
        <w:spacing w:after="0" w:line="240" w:lineRule="auto"/>
      </w:pPr>
      <w:r>
        <w:continuationSeparator/>
      </w:r>
    </w:p>
    <w:p w:rsidR="006C6CB8" w:rsidRDefault="006C6CB8"/>
    <w:p w:rsidR="006C6CB8" w:rsidRDefault="006C6CB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FA" w:rsidRDefault="00A06C82">
    <w:pPr>
      <w:pStyle w:val="Hlavika"/>
    </w:pPr>
    <w:r>
      <w:t>FRI</w:t>
    </w:r>
    <w:r w:rsidR="008B6EFA">
      <w:tab/>
    </w:r>
  </w:p>
  <w:p w:rsidR="008B6EFA" w:rsidRPr="00B267A6" w:rsidRDefault="008B6EFA" w:rsidP="00B267A6">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5">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6">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8">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3">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4">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5">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6">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7">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8">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num w:numId="1">
    <w:abstractNumId w:val="14"/>
  </w:num>
  <w:num w:numId="2">
    <w:abstractNumId w:val="17"/>
  </w:num>
  <w:num w:numId="3">
    <w:abstractNumId w:val="12"/>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5"/>
  </w:num>
  <w:num w:numId="10">
    <w:abstractNumId w:val="0"/>
  </w:num>
  <w:num w:numId="11">
    <w:abstractNumId w:val="18"/>
  </w:num>
  <w:num w:numId="12">
    <w:abstractNumId w:val="11"/>
  </w:num>
  <w:num w:numId="13">
    <w:abstractNumId w:val="2"/>
  </w:num>
  <w:num w:numId="14">
    <w:abstractNumId w:val="9"/>
  </w:num>
  <w:num w:numId="15">
    <w:abstractNumId w:val="8"/>
  </w:num>
  <w:num w:numId="16">
    <w:abstractNumId w:val="1"/>
  </w:num>
  <w:num w:numId="17">
    <w:abstractNumId w:val="3"/>
  </w:num>
  <w:num w:numId="18">
    <w:abstractNumId w:val="15"/>
  </w:num>
  <w:num w:numId="19">
    <w:abstractNumId w:val="13"/>
  </w:num>
  <w:num w:numId="20">
    <w:abstractNumId w:val="4"/>
  </w:num>
  <w:num w:numId="21">
    <w:abstractNumId w:val="6"/>
  </w:num>
  <w:num w:numId="22">
    <w:abstractNumId w:val="1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attachedTemplate r:id="rId1"/>
  <w:defaultTabStop w:val="709"/>
  <w:hyphenationZone w:val="425"/>
  <w:characterSpacingControl w:val="doNotCompress"/>
  <w:hdrShapeDefaults>
    <o:shapedefaults v:ext="edit" spidmax="17410"/>
  </w:hdrShapeDefaults>
  <w:footnotePr>
    <w:footnote w:id="0"/>
    <w:footnote w:id="1"/>
  </w:footnotePr>
  <w:endnotePr>
    <w:endnote w:id="0"/>
    <w:endnote w:id="1"/>
  </w:endnotePr>
  <w:compat/>
  <w:rsids>
    <w:rsidRoot w:val="00A43846"/>
    <w:rsid w:val="0000052C"/>
    <w:rsid w:val="0000067F"/>
    <w:rsid w:val="00000909"/>
    <w:rsid w:val="00002662"/>
    <w:rsid w:val="00003C12"/>
    <w:rsid w:val="00003ED8"/>
    <w:rsid w:val="00004825"/>
    <w:rsid w:val="00004CF4"/>
    <w:rsid w:val="0000575A"/>
    <w:rsid w:val="00005825"/>
    <w:rsid w:val="00005AA0"/>
    <w:rsid w:val="00005B64"/>
    <w:rsid w:val="00006922"/>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20BE5"/>
    <w:rsid w:val="00021A23"/>
    <w:rsid w:val="00021FFA"/>
    <w:rsid w:val="00022C6F"/>
    <w:rsid w:val="00023305"/>
    <w:rsid w:val="0002339E"/>
    <w:rsid w:val="00023E4E"/>
    <w:rsid w:val="00023EE6"/>
    <w:rsid w:val="00024299"/>
    <w:rsid w:val="00024CD7"/>
    <w:rsid w:val="00025016"/>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2E0"/>
    <w:rsid w:val="00045F7B"/>
    <w:rsid w:val="000460A9"/>
    <w:rsid w:val="00046102"/>
    <w:rsid w:val="00046737"/>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385"/>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97DBC"/>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142"/>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599"/>
    <w:rsid w:val="001A16D8"/>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76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26D"/>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AA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A30"/>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6FF"/>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CF1"/>
    <w:rsid w:val="002A66A0"/>
    <w:rsid w:val="002A690D"/>
    <w:rsid w:val="002A6DD0"/>
    <w:rsid w:val="002A7C96"/>
    <w:rsid w:val="002A7ED8"/>
    <w:rsid w:val="002A7F30"/>
    <w:rsid w:val="002B03CE"/>
    <w:rsid w:val="002B072B"/>
    <w:rsid w:val="002B08B3"/>
    <w:rsid w:val="002B194D"/>
    <w:rsid w:val="002B2B55"/>
    <w:rsid w:val="002B3107"/>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3CA1"/>
    <w:rsid w:val="00303FC0"/>
    <w:rsid w:val="00304338"/>
    <w:rsid w:val="00305474"/>
    <w:rsid w:val="003054BE"/>
    <w:rsid w:val="00306132"/>
    <w:rsid w:val="0030675D"/>
    <w:rsid w:val="00306874"/>
    <w:rsid w:val="00306EC3"/>
    <w:rsid w:val="0030740F"/>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4C4C"/>
    <w:rsid w:val="00375BAE"/>
    <w:rsid w:val="00375C4C"/>
    <w:rsid w:val="00375F56"/>
    <w:rsid w:val="00376026"/>
    <w:rsid w:val="003763C3"/>
    <w:rsid w:val="00376755"/>
    <w:rsid w:val="00380676"/>
    <w:rsid w:val="003807E9"/>
    <w:rsid w:val="00381A1E"/>
    <w:rsid w:val="00381DF5"/>
    <w:rsid w:val="00382101"/>
    <w:rsid w:val="0038227C"/>
    <w:rsid w:val="00382D1A"/>
    <w:rsid w:val="003838C0"/>
    <w:rsid w:val="003840D8"/>
    <w:rsid w:val="003840FC"/>
    <w:rsid w:val="00384111"/>
    <w:rsid w:val="003841FB"/>
    <w:rsid w:val="003846CB"/>
    <w:rsid w:val="003848BD"/>
    <w:rsid w:val="003848EF"/>
    <w:rsid w:val="003877F0"/>
    <w:rsid w:val="00387CA9"/>
    <w:rsid w:val="00387E4B"/>
    <w:rsid w:val="00387F51"/>
    <w:rsid w:val="00390315"/>
    <w:rsid w:val="00392592"/>
    <w:rsid w:val="003926F7"/>
    <w:rsid w:val="00392902"/>
    <w:rsid w:val="00393DC8"/>
    <w:rsid w:val="00393F5B"/>
    <w:rsid w:val="0039582D"/>
    <w:rsid w:val="00395E6E"/>
    <w:rsid w:val="00396EE2"/>
    <w:rsid w:val="00397207"/>
    <w:rsid w:val="0039769D"/>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527"/>
    <w:rsid w:val="003F1777"/>
    <w:rsid w:val="003F1B6A"/>
    <w:rsid w:val="003F3F13"/>
    <w:rsid w:val="003F4EC5"/>
    <w:rsid w:val="003F57B8"/>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5B49"/>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EB7"/>
    <w:rsid w:val="00461AB6"/>
    <w:rsid w:val="00461F1D"/>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D6D"/>
    <w:rsid w:val="00485F00"/>
    <w:rsid w:val="004863FF"/>
    <w:rsid w:val="00486446"/>
    <w:rsid w:val="004866FF"/>
    <w:rsid w:val="00486D52"/>
    <w:rsid w:val="0048738D"/>
    <w:rsid w:val="0048757F"/>
    <w:rsid w:val="00487CCF"/>
    <w:rsid w:val="00490683"/>
    <w:rsid w:val="00491372"/>
    <w:rsid w:val="00491A8F"/>
    <w:rsid w:val="00492148"/>
    <w:rsid w:val="00492CF1"/>
    <w:rsid w:val="00492D1B"/>
    <w:rsid w:val="00493E69"/>
    <w:rsid w:val="00494D0D"/>
    <w:rsid w:val="0049582E"/>
    <w:rsid w:val="00495A9E"/>
    <w:rsid w:val="004974DA"/>
    <w:rsid w:val="00497703"/>
    <w:rsid w:val="0049786C"/>
    <w:rsid w:val="004A0048"/>
    <w:rsid w:val="004A0550"/>
    <w:rsid w:val="004A061F"/>
    <w:rsid w:val="004A06E8"/>
    <w:rsid w:val="004A0A60"/>
    <w:rsid w:val="004A0A7E"/>
    <w:rsid w:val="004A138A"/>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803"/>
    <w:rsid w:val="005208D0"/>
    <w:rsid w:val="005211DA"/>
    <w:rsid w:val="005213D9"/>
    <w:rsid w:val="00521E6B"/>
    <w:rsid w:val="005232BA"/>
    <w:rsid w:val="005238FE"/>
    <w:rsid w:val="005243DA"/>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8DB"/>
    <w:rsid w:val="005C7D13"/>
    <w:rsid w:val="005C7FE1"/>
    <w:rsid w:val="005D082D"/>
    <w:rsid w:val="005D17A3"/>
    <w:rsid w:val="005D1A09"/>
    <w:rsid w:val="005D1F1C"/>
    <w:rsid w:val="005D30AA"/>
    <w:rsid w:val="005D423D"/>
    <w:rsid w:val="005D57DC"/>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12E"/>
    <w:rsid w:val="006B182F"/>
    <w:rsid w:val="006B1D68"/>
    <w:rsid w:val="006B206F"/>
    <w:rsid w:val="006B231B"/>
    <w:rsid w:val="006B235A"/>
    <w:rsid w:val="006B2C51"/>
    <w:rsid w:val="006B2EC6"/>
    <w:rsid w:val="006B2FE0"/>
    <w:rsid w:val="006B3C65"/>
    <w:rsid w:val="006B3C94"/>
    <w:rsid w:val="006B3DBA"/>
    <w:rsid w:val="006B441C"/>
    <w:rsid w:val="006B458F"/>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42D"/>
    <w:rsid w:val="006C6CB8"/>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5DCC"/>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9B2"/>
    <w:rsid w:val="00751E31"/>
    <w:rsid w:val="00752954"/>
    <w:rsid w:val="007529FB"/>
    <w:rsid w:val="00752BDF"/>
    <w:rsid w:val="00752DC2"/>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9A7"/>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8C1"/>
    <w:rsid w:val="007A79B8"/>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B02"/>
    <w:rsid w:val="007E3D2E"/>
    <w:rsid w:val="007E3E4F"/>
    <w:rsid w:val="007E4963"/>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A1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4F"/>
    <w:rsid w:val="008407FB"/>
    <w:rsid w:val="00840EAA"/>
    <w:rsid w:val="00840EFE"/>
    <w:rsid w:val="0084136A"/>
    <w:rsid w:val="00841734"/>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558E"/>
    <w:rsid w:val="00865803"/>
    <w:rsid w:val="00865D93"/>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1DAA"/>
    <w:rsid w:val="0089200E"/>
    <w:rsid w:val="0089275A"/>
    <w:rsid w:val="0089357F"/>
    <w:rsid w:val="00894678"/>
    <w:rsid w:val="008947EF"/>
    <w:rsid w:val="0089582F"/>
    <w:rsid w:val="0089733A"/>
    <w:rsid w:val="008A00C5"/>
    <w:rsid w:val="008A0289"/>
    <w:rsid w:val="008A0E49"/>
    <w:rsid w:val="008A1DBF"/>
    <w:rsid w:val="008A2AFF"/>
    <w:rsid w:val="008A4F26"/>
    <w:rsid w:val="008A5907"/>
    <w:rsid w:val="008A5E1F"/>
    <w:rsid w:val="008A6B7E"/>
    <w:rsid w:val="008A6F37"/>
    <w:rsid w:val="008A7078"/>
    <w:rsid w:val="008A70F1"/>
    <w:rsid w:val="008A7B96"/>
    <w:rsid w:val="008B0325"/>
    <w:rsid w:val="008B039B"/>
    <w:rsid w:val="008B08B2"/>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288C"/>
    <w:rsid w:val="008F2C98"/>
    <w:rsid w:val="008F3B0C"/>
    <w:rsid w:val="008F4A42"/>
    <w:rsid w:val="008F4CCD"/>
    <w:rsid w:val="008F572A"/>
    <w:rsid w:val="008F5BDE"/>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202FE"/>
    <w:rsid w:val="0092094A"/>
    <w:rsid w:val="00920A40"/>
    <w:rsid w:val="00920A9F"/>
    <w:rsid w:val="00920B46"/>
    <w:rsid w:val="00921E74"/>
    <w:rsid w:val="00922B99"/>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81D"/>
    <w:rsid w:val="00943BBD"/>
    <w:rsid w:val="00943CE8"/>
    <w:rsid w:val="009448AE"/>
    <w:rsid w:val="00944FF7"/>
    <w:rsid w:val="00945D1A"/>
    <w:rsid w:val="00946917"/>
    <w:rsid w:val="00946E41"/>
    <w:rsid w:val="00946E69"/>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A0D"/>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A84"/>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4C6"/>
    <w:rsid w:val="0097112E"/>
    <w:rsid w:val="00971B64"/>
    <w:rsid w:val="00971B8B"/>
    <w:rsid w:val="0097228B"/>
    <w:rsid w:val="009725FE"/>
    <w:rsid w:val="00973169"/>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087"/>
    <w:rsid w:val="0098228D"/>
    <w:rsid w:val="00985392"/>
    <w:rsid w:val="00985FA9"/>
    <w:rsid w:val="0098689D"/>
    <w:rsid w:val="00986B99"/>
    <w:rsid w:val="00987464"/>
    <w:rsid w:val="009879B6"/>
    <w:rsid w:val="00987B55"/>
    <w:rsid w:val="00987DCB"/>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B89"/>
    <w:rsid w:val="009D2C39"/>
    <w:rsid w:val="009D2CF9"/>
    <w:rsid w:val="009D3095"/>
    <w:rsid w:val="009D34FA"/>
    <w:rsid w:val="009D4E91"/>
    <w:rsid w:val="009D584D"/>
    <w:rsid w:val="009D58FA"/>
    <w:rsid w:val="009D5C10"/>
    <w:rsid w:val="009D6921"/>
    <w:rsid w:val="009D7761"/>
    <w:rsid w:val="009D7B78"/>
    <w:rsid w:val="009D7E52"/>
    <w:rsid w:val="009E00B3"/>
    <w:rsid w:val="009E0681"/>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A39"/>
    <w:rsid w:val="009F6B27"/>
    <w:rsid w:val="009F6EC5"/>
    <w:rsid w:val="009F7C75"/>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6C82"/>
    <w:rsid w:val="00A07F37"/>
    <w:rsid w:val="00A10435"/>
    <w:rsid w:val="00A1085B"/>
    <w:rsid w:val="00A1089B"/>
    <w:rsid w:val="00A12135"/>
    <w:rsid w:val="00A13011"/>
    <w:rsid w:val="00A13455"/>
    <w:rsid w:val="00A13717"/>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3846"/>
    <w:rsid w:val="00A44516"/>
    <w:rsid w:val="00A44A40"/>
    <w:rsid w:val="00A44CA5"/>
    <w:rsid w:val="00A45249"/>
    <w:rsid w:val="00A460A4"/>
    <w:rsid w:val="00A46290"/>
    <w:rsid w:val="00A46CBD"/>
    <w:rsid w:val="00A46CE4"/>
    <w:rsid w:val="00A46F24"/>
    <w:rsid w:val="00A47046"/>
    <w:rsid w:val="00A476CD"/>
    <w:rsid w:val="00A47DC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302"/>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98D"/>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3B2"/>
    <w:rsid w:val="00AD2690"/>
    <w:rsid w:val="00AD2CDF"/>
    <w:rsid w:val="00AD3A21"/>
    <w:rsid w:val="00AD4E26"/>
    <w:rsid w:val="00AD5D40"/>
    <w:rsid w:val="00AD5D4C"/>
    <w:rsid w:val="00AD6122"/>
    <w:rsid w:val="00AD6275"/>
    <w:rsid w:val="00AD6FCE"/>
    <w:rsid w:val="00AD763C"/>
    <w:rsid w:val="00AD797E"/>
    <w:rsid w:val="00AD7A70"/>
    <w:rsid w:val="00AD7AAD"/>
    <w:rsid w:val="00AE1344"/>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510"/>
    <w:rsid w:val="00B066FB"/>
    <w:rsid w:val="00B075E7"/>
    <w:rsid w:val="00B07C93"/>
    <w:rsid w:val="00B10527"/>
    <w:rsid w:val="00B10848"/>
    <w:rsid w:val="00B11790"/>
    <w:rsid w:val="00B12B32"/>
    <w:rsid w:val="00B1357D"/>
    <w:rsid w:val="00B1378F"/>
    <w:rsid w:val="00B14242"/>
    <w:rsid w:val="00B14956"/>
    <w:rsid w:val="00B14A5C"/>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51C4"/>
    <w:rsid w:val="00B267A6"/>
    <w:rsid w:val="00B26C6C"/>
    <w:rsid w:val="00B273CD"/>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F7"/>
    <w:rsid w:val="00B56FEA"/>
    <w:rsid w:val="00B578FC"/>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3A54"/>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6C9"/>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E54"/>
    <w:rsid w:val="00BF52B7"/>
    <w:rsid w:val="00BF5386"/>
    <w:rsid w:val="00BF5652"/>
    <w:rsid w:val="00BF62A7"/>
    <w:rsid w:val="00BF65D5"/>
    <w:rsid w:val="00BF6B98"/>
    <w:rsid w:val="00BF72C5"/>
    <w:rsid w:val="00BF7E2E"/>
    <w:rsid w:val="00C000C5"/>
    <w:rsid w:val="00C00885"/>
    <w:rsid w:val="00C0094A"/>
    <w:rsid w:val="00C00AAF"/>
    <w:rsid w:val="00C00B8E"/>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0F8C"/>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467"/>
    <w:rsid w:val="00C71506"/>
    <w:rsid w:val="00C720D4"/>
    <w:rsid w:val="00C722D0"/>
    <w:rsid w:val="00C72818"/>
    <w:rsid w:val="00C73BD1"/>
    <w:rsid w:val="00C73E04"/>
    <w:rsid w:val="00C73E6C"/>
    <w:rsid w:val="00C73EC6"/>
    <w:rsid w:val="00C74126"/>
    <w:rsid w:val="00C74D8A"/>
    <w:rsid w:val="00C7613A"/>
    <w:rsid w:val="00C7642A"/>
    <w:rsid w:val="00C76B4A"/>
    <w:rsid w:val="00C770D1"/>
    <w:rsid w:val="00C802A1"/>
    <w:rsid w:val="00C80979"/>
    <w:rsid w:val="00C83030"/>
    <w:rsid w:val="00C83791"/>
    <w:rsid w:val="00C84344"/>
    <w:rsid w:val="00C84745"/>
    <w:rsid w:val="00C84857"/>
    <w:rsid w:val="00C848E5"/>
    <w:rsid w:val="00C848F2"/>
    <w:rsid w:val="00C84907"/>
    <w:rsid w:val="00C84BE5"/>
    <w:rsid w:val="00C8507A"/>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068"/>
    <w:rsid w:val="00CE629D"/>
    <w:rsid w:val="00CE75E2"/>
    <w:rsid w:val="00CE77CD"/>
    <w:rsid w:val="00CE7971"/>
    <w:rsid w:val="00CF0317"/>
    <w:rsid w:val="00CF0D7E"/>
    <w:rsid w:val="00CF1032"/>
    <w:rsid w:val="00CF123A"/>
    <w:rsid w:val="00CF16E9"/>
    <w:rsid w:val="00CF185D"/>
    <w:rsid w:val="00CF1BA1"/>
    <w:rsid w:val="00CF25CF"/>
    <w:rsid w:val="00CF49FA"/>
    <w:rsid w:val="00CF4BFD"/>
    <w:rsid w:val="00CF534F"/>
    <w:rsid w:val="00CF68AE"/>
    <w:rsid w:val="00CF6F80"/>
    <w:rsid w:val="00CF729E"/>
    <w:rsid w:val="00CF7B69"/>
    <w:rsid w:val="00D005E6"/>
    <w:rsid w:val="00D0131B"/>
    <w:rsid w:val="00D01B46"/>
    <w:rsid w:val="00D02DEC"/>
    <w:rsid w:val="00D0473A"/>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9C6"/>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2575"/>
    <w:rsid w:val="00D9287A"/>
    <w:rsid w:val="00D94A10"/>
    <w:rsid w:val="00D95973"/>
    <w:rsid w:val="00D95DAE"/>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511"/>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01E"/>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5B54"/>
    <w:rsid w:val="00E46F06"/>
    <w:rsid w:val="00E471E1"/>
    <w:rsid w:val="00E47343"/>
    <w:rsid w:val="00E47742"/>
    <w:rsid w:val="00E4789F"/>
    <w:rsid w:val="00E508BD"/>
    <w:rsid w:val="00E509BA"/>
    <w:rsid w:val="00E50E55"/>
    <w:rsid w:val="00E52FA8"/>
    <w:rsid w:val="00E53009"/>
    <w:rsid w:val="00E53245"/>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1CC9"/>
    <w:rsid w:val="00F62458"/>
    <w:rsid w:val="00F62703"/>
    <w:rsid w:val="00F62B87"/>
    <w:rsid w:val="00F62C6C"/>
    <w:rsid w:val="00F62EB9"/>
    <w:rsid w:val="00F63378"/>
    <w:rsid w:val="00F63553"/>
    <w:rsid w:val="00F6356D"/>
    <w:rsid w:val="00F6460D"/>
    <w:rsid w:val="00F65580"/>
    <w:rsid w:val="00F6558D"/>
    <w:rsid w:val="00F660E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8A2"/>
    <w:rsid w:val="00F832A8"/>
    <w:rsid w:val="00F8332B"/>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56C"/>
    <w:rsid w:val="00F95F77"/>
    <w:rsid w:val="00F968BE"/>
    <w:rsid w:val="00F96C48"/>
    <w:rsid w:val="00FA0737"/>
    <w:rsid w:val="00FA083A"/>
    <w:rsid w:val="00FA1520"/>
    <w:rsid w:val="00FA1799"/>
    <w:rsid w:val="00FA1B0A"/>
    <w:rsid w:val="00FA1FA0"/>
    <w:rsid w:val="00FA2FE5"/>
    <w:rsid w:val="00FA4D66"/>
    <w:rsid w:val="00FA4EF2"/>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ind w:left="0" w:firstLine="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ind w:left="0" w:firstLine="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ind w:left="709" w:hanging="709"/>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cs="Times New Roman"/>
      <w:b/>
      <w:sz w:val="32"/>
      <w:szCs w:val="32"/>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cs="Times New Roman"/>
      <w:b/>
      <w:color w:val="000000"/>
      <w:sz w:val="28"/>
      <w:szCs w:val="26"/>
    </w:rPr>
  </w:style>
  <w:style w:type="character" w:customStyle="1" w:styleId="Nadpis3Char">
    <w:name w:val="Nadpis 3 Char"/>
    <w:link w:val="Nadpis3"/>
    <w:uiPriority w:val="9"/>
    <w:rsid w:val="00850461"/>
    <w:rPr>
      <w:rFonts w:ascii="Times New Roman" w:eastAsia="Times New Roman" w:hAnsi="Times New Roman" w:cs="Times New Roman"/>
      <w:b/>
      <w:sz w:val="24"/>
      <w:szCs w:val="24"/>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s="Times New Roman"/>
      <w:color w:val="2E74B5"/>
      <w:sz w:val="24"/>
    </w:rPr>
  </w:style>
  <w:style w:type="character" w:customStyle="1" w:styleId="Nadpis6Char">
    <w:name w:val="Nadpis 6 Char"/>
    <w:link w:val="Nadpis6"/>
    <w:uiPriority w:val="9"/>
    <w:semiHidden/>
    <w:rsid w:val="0037351C"/>
    <w:rPr>
      <w:rFonts w:ascii="Calibri Light" w:eastAsia="Times New Roman" w:hAnsi="Calibri Light" w:cs="Times New Roman"/>
      <w:color w:val="1F4D78"/>
      <w:sz w:val="24"/>
    </w:rPr>
  </w:style>
  <w:style w:type="character" w:customStyle="1" w:styleId="Nadpis7Char">
    <w:name w:val="Nadpis 7 Char"/>
    <w:link w:val="Nadpis7"/>
    <w:uiPriority w:val="9"/>
    <w:semiHidden/>
    <w:rsid w:val="0037351C"/>
    <w:rPr>
      <w:rFonts w:ascii="Calibri Light" w:eastAsia="Times New Roman" w:hAnsi="Calibri Light" w:cs="Times New Roman"/>
      <w:i/>
      <w:iCs/>
      <w:color w:val="1F4D78"/>
      <w:sz w:val="24"/>
    </w:rPr>
  </w:style>
  <w:style w:type="character" w:customStyle="1" w:styleId="Nadpis8Char">
    <w:name w:val="Nadpis 8 Char"/>
    <w:link w:val="Nadpis8"/>
    <w:uiPriority w:val="9"/>
    <w:semiHidden/>
    <w:rsid w:val="0037351C"/>
    <w:rPr>
      <w:rFonts w:ascii="Calibri Light" w:eastAsia="Times New Roman" w:hAnsi="Calibri Light" w:cs="Times New Roman"/>
      <w:color w:val="272727"/>
      <w:sz w:val="21"/>
      <w:szCs w:val="21"/>
    </w:rPr>
  </w:style>
  <w:style w:type="character" w:customStyle="1" w:styleId="Nadpis9Char">
    <w:name w:val="Nadpis 9 Char"/>
    <w:link w:val="Nadpis9"/>
    <w:uiPriority w:val="9"/>
    <w:semiHidden/>
    <w:rsid w:val="0037351C"/>
    <w:rPr>
      <w:rFonts w:ascii="Calibri Light" w:eastAsia="Times New Roman" w:hAnsi="Calibri Light" w:cs="Times New Roman"/>
      <w:i/>
      <w:iCs/>
      <w:color w:val="272727"/>
      <w:sz w:val="21"/>
      <w:szCs w:val="21"/>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Siln">
    <w:name w:val="Strong"/>
    <w:uiPriority w:val="22"/>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Textzstupnhosymbolu">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AA298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0007">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684561">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385">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Pokyny_pre_vypracovanie_ZP.docx"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okyny_pre_vypracovanie_ZP.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Pokyny_pre_vypracovanie_ZP.docx" TargetMode="External"/><Relationship Id="rId10" Type="http://schemas.openxmlformats.org/officeDocument/2006/relationships/hyperlink" Target="Pokyny_pre_vypracovanie_ZP.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islav\Downloads\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D8B921-2BF6-4678-B4E5-3D5769DBD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836</TotalTime>
  <Pages>13</Pages>
  <Words>1146</Words>
  <Characters>6538</Characters>
  <Application>Microsoft Office Word</Application>
  <DocSecurity>0</DocSecurity>
  <Lines>54</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Branislav</dc:creator>
  <cp:lastModifiedBy>Branislav</cp:lastModifiedBy>
  <cp:revision>90</cp:revision>
  <cp:lastPrinted>2015-04-21T20:14:00Z</cp:lastPrinted>
  <dcterms:created xsi:type="dcterms:W3CDTF">2017-05-17T04:55:00Z</dcterms:created>
  <dcterms:modified xsi:type="dcterms:W3CDTF">2017-06-11T11:48:00Z</dcterms:modified>
</cp:coreProperties>
</file>